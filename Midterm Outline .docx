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Title"/>
        <w:id w:val="1379738457"/>
        <w:placeholder>
          <w:docPart w:val="FF2BE030BDB944E790467E1C7CCF1873"/>
        </w:placeholder>
        <w:dataBinding w:prefixMappings="xmlns:ns0='http://purl.org/dc/elements/1.1/' xmlns:ns1='http://schemas.openxmlformats.org/package/2006/metadata/core-properties' " w:xpath="/ns1:coreProperties[1]/ns1:category[1]" w:storeItemID="{6C3C8BC8-F283-45AE-878A-BAB7291924A1}"/>
        <w:text w:multiLine="1"/>
      </w:sdtPr>
      <w:sdtEndPr/>
      <w:sdtContent>
        <w:p w14:paraId="27DB9636" w14:textId="77777777" w:rsidR="00D26C36" w:rsidRPr="00620844" w:rsidRDefault="00D071CF" w:rsidP="009D43BC">
          <w:pPr>
            <w:pStyle w:val="Title"/>
          </w:pPr>
          <w:r>
            <w:t>How 3D Printers Work</w:t>
          </w:r>
        </w:p>
      </w:sdtContent>
    </w:sdt>
    <w:p w14:paraId="2E1E4C51" w14:textId="77777777" w:rsidR="00D26C36" w:rsidRDefault="00D26C36" w:rsidP="0040275D">
      <w:pPr>
        <w:pStyle w:val="Subtitle"/>
      </w:pPr>
      <w:r w:rsidRPr="000D21ED">
        <w:t>By</w:t>
      </w:r>
    </w:p>
    <w:p w14:paraId="5B6289D4" w14:textId="77777777" w:rsidR="0040275D" w:rsidRPr="0040275D" w:rsidRDefault="0040275D" w:rsidP="0040275D">
      <w:pPr>
        <w:spacing w:line="240" w:lineRule="auto"/>
        <w:jc w:val="center"/>
        <w:rPr>
          <w:rFonts w:asciiTheme="majorHAnsi" w:hAnsiTheme="majorHAnsi" w:cstheme="majorHAnsi"/>
          <w:b/>
        </w:rPr>
      </w:pPr>
      <w:r>
        <w:rPr>
          <w:rFonts w:asciiTheme="majorHAnsi" w:hAnsiTheme="majorHAnsi" w:cstheme="majorHAnsi"/>
          <w:b/>
        </w:rPr>
        <w:t>R. Bouldin</w:t>
      </w:r>
    </w:p>
    <w:p w14:paraId="6E4E7203" w14:textId="77777777" w:rsidR="0040275D" w:rsidRPr="0040275D" w:rsidRDefault="0040275D" w:rsidP="0040275D">
      <w:pPr>
        <w:spacing w:line="240" w:lineRule="auto"/>
        <w:jc w:val="center"/>
        <w:rPr>
          <w:rFonts w:asciiTheme="majorHAnsi" w:hAnsiTheme="majorHAnsi" w:cstheme="majorHAnsi"/>
          <w:b/>
        </w:rPr>
      </w:pPr>
      <w:r>
        <w:rPr>
          <w:rFonts w:asciiTheme="majorHAnsi" w:hAnsiTheme="majorHAnsi" w:cstheme="majorHAnsi"/>
          <w:b/>
        </w:rPr>
        <w:t>L. Mahler</w:t>
      </w:r>
    </w:p>
    <w:p w14:paraId="5278E1C9" w14:textId="77777777" w:rsidR="0040275D" w:rsidRPr="0040275D" w:rsidRDefault="0040275D" w:rsidP="0040275D">
      <w:pPr>
        <w:spacing w:line="240" w:lineRule="auto"/>
        <w:jc w:val="center"/>
        <w:rPr>
          <w:rFonts w:asciiTheme="majorHAnsi" w:hAnsiTheme="majorHAnsi" w:cstheme="majorHAnsi"/>
          <w:b/>
        </w:rPr>
      </w:pPr>
      <w:r>
        <w:rPr>
          <w:rFonts w:asciiTheme="majorHAnsi" w:hAnsiTheme="majorHAnsi" w:cstheme="majorHAnsi"/>
          <w:b/>
        </w:rPr>
        <w:t>S. Winkelstein</w:t>
      </w:r>
    </w:p>
    <w:p w14:paraId="027AD03D" w14:textId="77777777" w:rsidR="0040275D" w:rsidRDefault="0040275D" w:rsidP="0040275D">
      <w:pPr>
        <w:spacing w:line="240" w:lineRule="auto"/>
        <w:jc w:val="center"/>
        <w:rPr>
          <w:rFonts w:asciiTheme="majorHAnsi" w:hAnsiTheme="majorHAnsi" w:cstheme="majorHAnsi"/>
          <w:b/>
        </w:rPr>
      </w:pPr>
      <w:r>
        <w:rPr>
          <w:rFonts w:asciiTheme="majorHAnsi" w:hAnsiTheme="majorHAnsi" w:cstheme="majorHAnsi"/>
          <w:b/>
        </w:rPr>
        <w:t>M. Woodmancy</w:t>
      </w:r>
    </w:p>
    <w:p w14:paraId="3C935D12" w14:textId="77777777" w:rsidR="0040275D" w:rsidRPr="0040275D" w:rsidRDefault="0040275D" w:rsidP="0040275D">
      <w:pPr>
        <w:spacing w:line="240" w:lineRule="auto"/>
        <w:jc w:val="center"/>
        <w:rPr>
          <w:rFonts w:asciiTheme="majorHAnsi" w:hAnsiTheme="majorHAnsi" w:cstheme="majorHAnsi"/>
          <w:b/>
        </w:rPr>
      </w:pPr>
    </w:p>
    <w:sdt>
      <w:sdtPr>
        <w:alias w:val="Instuctor"/>
        <w:tag w:val="Instructor"/>
        <w:id w:val="1379738588"/>
        <w:placeholder>
          <w:docPart w:val="2FCBD54819374C69B30F2526FA495644"/>
        </w:placeholder>
        <w:dataBinding w:prefixMappings="xmlns:ns0='http://schemas.microsoft.com/office/2006/coverPageProps' " w:xpath="/ns0:CoverPageProperties[1]/ns0:CompanyEmail[1]" w:storeItemID="{55AF091B-3C7A-41E3-B477-F2FDAA23CFDA}"/>
        <w:text/>
      </w:sdtPr>
      <w:sdtEndPr/>
      <w:sdtContent>
        <w:p w14:paraId="7C665C1F" w14:textId="77777777" w:rsidR="00D26C36" w:rsidRPr="00523E2E" w:rsidRDefault="0040275D" w:rsidP="009D43BC">
          <w:pPr>
            <w:pStyle w:val="Subtitle"/>
          </w:pPr>
          <w:r>
            <w:t>Instructor: John Scalea</w:t>
          </w:r>
        </w:p>
      </w:sdtContent>
    </w:sdt>
    <w:sdt>
      <w:sdtPr>
        <w:alias w:val="Class"/>
        <w:tag w:val="Class"/>
        <w:id w:val="1379738604"/>
        <w:placeholder>
          <w:docPart w:val="40B9EC804C4D4F8E969C71AC683A0873"/>
        </w:placeholder>
        <w:dataBinding w:prefixMappings="xmlns:ns0='http://schemas.microsoft.com/office/2006/coverPageProps' " w:xpath="/ns0:CoverPageProperties[1]/ns0:CompanyFax[1]" w:storeItemID="{55AF091B-3C7A-41E3-B477-F2FDAA23CFDA}"/>
        <w:text/>
      </w:sdtPr>
      <w:sdtEndPr/>
      <w:sdtContent>
        <w:p w14:paraId="7DE90745" w14:textId="77777777" w:rsidR="00D26C36" w:rsidRPr="00523E2E" w:rsidRDefault="0040275D" w:rsidP="009D43BC">
          <w:pPr>
            <w:pStyle w:val="Subtitle"/>
          </w:pPr>
          <w:r>
            <w:t>EGR120</w:t>
          </w:r>
        </w:p>
      </w:sdtContent>
    </w:sdt>
    <w:sdt>
      <w:sdtPr>
        <w:alias w:val="Date"/>
        <w:tag w:val="Date"/>
        <w:id w:val="1379738620"/>
        <w:placeholder>
          <w:docPart w:val="F6458FC26DFA434192E53167A337139B"/>
        </w:placeholder>
        <w:dataBinding w:prefixMappings="xmlns:ns0='http://schemas.microsoft.com/office/2006/coverPageProps' " w:xpath="/ns0:CoverPageProperties[1]/ns0:CompanyPhone[1]" w:storeItemID="{55AF091B-3C7A-41E3-B477-F2FDAA23CFDA}"/>
        <w:text/>
      </w:sdtPr>
      <w:sdtEndPr/>
      <w:sdtContent>
        <w:p w14:paraId="6FC8E590" w14:textId="77777777" w:rsidR="007D29C4" w:rsidRPr="000D21ED" w:rsidRDefault="00695446" w:rsidP="009D43BC">
          <w:pPr>
            <w:pStyle w:val="Subtitle"/>
          </w:pPr>
          <w:r>
            <w:t>24 October 2016</w:t>
          </w:r>
        </w:p>
      </w:sdtContent>
    </w:sdt>
    <w:p w14:paraId="091BBD20" w14:textId="77777777" w:rsidR="00523E2E" w:rsidRDefault="00523E2E" w:rsidP="0040275D">
      <w:pPr>
        <w:pStyle w:val="Heading1"/>
        <w:ind w:left="0" w:firstLine="0"/>
        <w:jc w:val="left"/>
        <w:sectPr w:rsidR="00523E2E" w:rsidSect="00523E2E">
          <w:pgSz w:w="12240" w:h="15840" w:code="1"/>
          <w:pgMar w:top="4320" w:right="1800" w:bottom="1440" w:left="1800" w:header="720" w:footer="720" w:gutter="0"/>
          <w:pgNumType w:start="1"/>
          <w:cols w:space="720"/>
          <w:docGrid w:linePitch="360"/>
        </w:sectPr>
      </w:pPr>
    </w:p>
    <w:p w14:paraId="08333930" w14:textId="77777777" w:rsidR="00D26C36" w:rsidRDefault="0040275D" w:rsidP="00D10A22">
      <w:pPr>
        <w:pStyle w:val="Heading1"/>
      </w:pPr>
      <w:r>
        <w:lastRenderedPageBreak/>
        <w:t xml:space="preserve">Initial </w:t>
      </w:r>
      <w:r w:rsidR="007D29C4">
        <w:t>O</w:t>
      </w:r>
      <w:r>
        <w:t>UTLINE</w:t>
      </w:r>
    </w:p>
    <w:p w14:paraId="3025A1A2" w14:textId="77777777" w:rsidR="005E38C6" w:rsidRDefault="005E38C6" w:rsidP="009D43BC">
      <w:pPr>
        <w:pStyle w:val="Listlevel1"/>
      </w:pPr>
      <w:r>
        <w:t>Introduction</w:t>
      </w:r>
    </w:p>
    <w:p w14:paraId="2EB68A5C" w14:textId="77777777" w:rsidR="00D26C36" w:rsidRDefault="00E57277" w:rsidP="00D10A22">
      <w:pPr>
        <w:pStyle w:val="Listlevel2"/>
      </w:pPr>
      <w:r>
        <w:t>Open w/ problem</w:t>
      </w:r>
      <w:r w:rsidR="0040275D">
        <w:t xml:space="preserve">, “Broken appliance </w:t>
      </w:r>
      <w:r>
        <w:t>component, not sold separate</w:t>
      </w:r>
      <w:r w:rsidR="005E38C6">
        <w:t>”</w:t>
      </w:r>
      <w:r>
        <w:t xml:space="preserve"> or other</w:t>
      </w:r>
    </w:p>
    <w:p w14:paraId="2BE6C257" w14:textId="77777777" w:rsidR="00D26C36" w:rsidRDefault="00E57277" w:rsidP="005E38C6">
      <w:pPr>
        <w:pStyle w:val="Listlevel3"/>
      </w:pPr>
      <w:r>
        <w:t xml:space="preserve">Discuss </w:t>
      </w:r>
      <w:r w:rsidR="0040275D">
        <w:t>P</w:t>
      </w:r>
      <w:r w:rsidR="005E38C6">
        <w:t>re</w:t>
      </w:r>
      <w:r w:rsidR="0040275D">
        <w:t>–3d</w:t>
      </w:r>
      <w:r w:rsidR="005E38C6">
        <w:t xml:space="preserve"> Printer O</w:t>
      </w:r>
      <w:r w:rsidR="0040275D">
        <w:t>ptions</w:t>
      </w:r>
    </w:p>
    <w:p w14:paraId="4EBA520E" w14:textId="77777777" w:rsidR="00D26C36" w:rsidRPr="00E70213" w:rsidRDefault="0040275D" w:rsidP="005E38C6">
      <w:pPr>
        <w:pStyle w:val="Listlevel3"/>
        <w:numPr>
          <w:ilvl w:val="1"/>
          <w:numId w:val="4"/>
        </w:numPr>
      </w:pPr>
      <w:r>
        <w:t>Buy new one (thousands)</w:t>
      </w:r>
    </w:p>
    <w:p w14:paraId="5CEAC3BE" w14:textId="77777777" w:rsidR="00E70213" w:rsidRPr="0040275D" w:rsidRDefault="0040275D" w:rsidP="005E38C6">
      <w:pPr>
        <w:pStyle w:val="Listlevel3"/>
        <w:numPr>
          <w:ilvl w:val="1"/>
          <w:numId w:val="4"/>
        </w:numPr>
        <w:rPr>
          <w:szCs w:val="24"/>
        </w:rPr>
      </w:pPr>
      <w:r>
        <w:t>MacGuyver new one (has to be replaced often, unreliable)</w:t>
      </w:r>
    </w:p>
    <w:p w14:paraId="35643600" w14:textId="77777777" w:rsidR="0040275D" w:rsidRDefault="005E38C6" w:rsidP="005E38C6">
      <w:pPr>
        <w:pStyle w:val="Listlevel3"/>
        <w:numPr>
          <w:ilvl w:val="2"/>
          <w:numId w:val="4"/>
        </w:numPr>
        <w:rPr>
          <w:szCs w:val="24"/>
        </w:rPr>
      </w:pPr>
      <w:r>
        <w:t xml:space="preserve">Show </w:t>
      </w:r>
      <w:r w:rsidR="0040275D">
        <w:t>brief clip of MacGuyver making some crap</w:t>
      </w:r>
    </w:p>
    <w:p w14:paraId="60788001" w14:textId="77777777" w:rsidR="00D26C36" w:rsidRDefault="00E57277" w:rsidP="005E38C6">
      <w:pPr>
        <w:pStyle w:val="Listlevel3"/>
      </w:pPr>
      <w:r>
        <w:t xml:space="preserve">Discuss </w:t>
      </w:r>
      <w:r w:rsidR="005E38C6">
        <w:t>Post–3d Printer Options</w:t>
      </w:r>
    </w:p>
    <w:p w14:paraId="09D396AF" w14:textId="77777777" w:rsidR="00E70213" w:rsidRPr="005E38C6" w:rsidRDefault="005E38C6" w:rsidP="005E38C6">
      <w:pPr>
        <w:pStyle w:val="Listlevel3"/>
        <w:numPr>
          <w:ilvl w:val="1"/>
          <w:numId w:val="4"/>
        </w:numPr>
      </w:pPr>
      <w:r>
        <w:t>Show picture or scan of object Sam will print</w:t>
      </w:r>
    </w:p>
    <w:p w14:paraId="154875C5" w14:textId="77777777" w:rsidR="00537D7A" w:rsidRPr="00E57277" w:rsidRDefault="00537D7A" w:rsidP="00D10A22">
      <w:pPr>
        <w:pStyle w:val="Listlevel3"/>
        <w:numPr>
          <w:ilvl w:val="1"/>
          <w:numId w:val="4"/>
        </w:numPr>
        <w:rPr>
          <w:szCs w:val="24"/>
        </w:rPr>
      </w:pPr>
      <w:r>
        <w:t>Show Sam’s printed object</w:t>
      </w:r>
    </w:p>
    <w:p w14:paraId="17DAB0E7" w14:textId="77777777" w:rsidR="00E57277" w:rsidRPr="00537D7A" w:rsidRDefault="00E57277" w:rsidP="00E57277">
      <w:pPr>
        <w:pStyle w:val="Listlevel3"/>
        <w:numPr>
          <w:ilvl w:val="2"/>
          <w:numId w:val="4"/>
        </w:numPr>
        <w:rPr>
          <w:szCs w:val="24"/>
        </w:rPr>
      </w:pPr>
      <w:r>
        <w:t>Make this whole section seem easy breezy</w:t>
      </w:r>
    </w:p>
    <w:p w14:paraId="3BC15972" w14:textId="77777777" w:rsidR="00537D7A" w:rsidRDefault="00537D7A" w:rsidP="00D10A22">
      <w:pPr>
        <w:pStyle w:val="Listlevel2"/>
      </w:pPr>
      <w:r>
        <w:t>Survey – Quick Informal</w:t>
      </w:r>
    </w:p>
    <w:p w14:paraId="039147DB" w14:textId="77777777" w:rsidR="00537D7A" w:rsidRDefault="00537D7A" w:rsidP="00D10A22">
      <w:pPr>
        <w:pStyle w:val="Listlevel3"/>
        <w:numPr>
          <w:ilvl w:val="0"/>
          <w:numId w:val="24"/>
        </w:numPr>
        <w:tabs>
          <w:tab w:val="clear" w:pos="2088"/>
          <w:tab w:val="num" w:pos="1368"/>
        </w:tabs>
        <w:ind w:left="1008"/>
      </w:pPr>
      <w:r>
        <w:t>3d printing IS the future</w:t>
      </w:r>
    </w:p>
    <w:p w14:paraId="777E3D13" w14:textId="77777777" w:rsidR="00537D7A" w:rsidRDefault="00E57277" w:rsidP="00D10A22">
      <w:pPr>
        <w:pStyle w:val="Listlevel3"/>
        <w:numPr>
          <w:ilvl w:val="0"/>
          <w:numId w:val="24"/>
        </w:numPr>
        <w:tabs>
          <w:tab w:val="clear" w:pos="2088"/>
          <w:tab w:val="num" w:pos="1368"/>
        </w:tabs>
        <w:ind w:left="1008"/>
      </w:pPr>
      <w:r>
        <w:t>Touch on</w:t>
      </w:r>
      <w:r w:rsidR="00537D7A">
        <w:t xml:space="preserve"> usage by major companies, push for commercial market, etc</w:t>
      </w:r>
    </w:p>
    <w:p w14:paraId="40F9FBA9" w14:textId="77777777" w:rsidR="00537D7A" w:rsidRDefault="00537D7A" w:rsidP="00D10A22">
      <w:pPr>
        <w:pStyle w:val="Listlevel3"/>
        <w:numPr>
          <w:ilvl w:val="0"/>
          <w:numId w:val="24"/>
        </w:numPr>
        <w:tabs>
          <w:tab w:val="clear" w:pos="2088"/>
          <w:tab w:val="num" w:pos="1368"/>
        </w:tabs>
        <w:ind w:left="1008"/>
      </w:pPr>
      <w:r>
        <w:t>Despite that, it’s still treated like a novelty</w:t>
      </w:r>
    </w:p>
    <w:p w14:paraId="513862AD" w14:textId="77777777" w:rsidR="00537D7A" w:rsidRDefault="00537D7A" w:rsidP="00D10A22">
      <w:pPr>
        <w:pStyle w:val="Listlevel3"/>
        <w:numPr>
          <w:ilvl w:val="1"/>
          <w:numId w:val="24"/>
        </w:numPr>
        <w:tabs>
          <w:tab w:val="num" w:pos="2088"/>
        </w:tabs>
        <w:ind w:left="1728"/>
      </w:pPr>
      <w:r>
        <w:t>Survey question / humbling moment – “How many of you know how to configure a paper printer? Or how it works?” pause for affect, follow up “Yet how many of you know how to use/have used a 3d printer?”</w:t>
      </w:r>
    </w:p>
    <w:p w14:paraId="7B2E7058" w14:textId="77777777" w:rsidR="00537D7A" w:rsidRDefault="00537D7A" w:rsidP="00D10A22">
      <w:pPr>
        <w:pStyle w:val="Listlevel2"/>
        <w:tabs>
          <w:tab w:val="num" w:pos="1080"/>
        </w:tabs>
        <w:ind w:left="0"/>
      </w:pPr>
      <w:r>
        <w:t>Specific Purpose</w:t>
      </w:r>
    </w:p>
    <w:p w14:paraId="3F98D695" w14:textId="77777777" w:rsidR="00537D7A" w:rsidRPr="00537D7A" w:rsidRDefault="00537D7A" w:rsidP="00D10A22">
      <w:pPr>
        <w:pStyle w:val="Listlevel2"/>
        <w:numPr>
          <w:ilvl w:val="1"/>
          <w:numId w:val="3"/>
        </w:numPr>
        <w:ind w:left="720"/>
      </w:pPr>
      <w:r>
        <w:t xml:space="preserve">“When you leave today, you will know How 3D Printers Work” </w:t>
      </w:r>
      <w:r w:rsidR="00D10A22">
        <w:t xml:space="preserve">- - </w:t>
      </w:r>
      <w:r w:rsidR="005E38C6">
        <w:t>Quietly add “</w:t>
      </w:r>
      <w:r w:rsidR="00E57277">
        <w:t>or be well rested from a 10-</w:t>
      </w:r>
      <w:r w:rsidR="005E38C6">
        <w:t>minute nap”</w:t>
      </w:r>
      <w:r w:rsidR="00D10A22">
        <w:t xml:space="preserve"> (yay humor)</w:t>
      </w:r>
    </w:p>
    <w:sdt>
      <w:sdtPr>
        <w:id w:val="1383399949"/>
        <w:placeholder>
          <w:docPart w:val="DD5BC9DD743D4318806C8CB945B71A71"/>
        </w:placeholder>
      </w:sdtPr>
      <w:sdtEndPr/>
      <w:sdtContent>
        <w:p w14:paraId="656CDA48" w14:textId="77777777" w:rsidR="00D26C36" w:rsidRDefault="00D10A22" w:rsidP="009D43BC">
          <w:pPr>
            <w:pStyle w:val="Listlevel1"/>
          </w:pPr>
          <w:r>
            <w:t>Hardware</w:t>
          </w:r>
        </w:p>
      </w:sdtContent>
    </w:sdt>
    <w:sdt>
      <w:sdtPr>
        <w:id w:val="1383399976"/>
        <w:placeholder>
          <w:docPart w:val="A2FB4648B2C644BEA4D66A15AAF32ABD"/>
        </w:placeholder>
      </w:sdtPr>
      <w:sdtEndPr/>
      <w:sdtContent>
        <w:p w14:paraId="1BFEF94A" w14:textId="77777777" w:rsidR="00D26C36" w:rsidRDefault="00D10A22" w:rsidP="00696844">
          <w:pPr>
            <w:pStyle w:val="Listlevel2"/>
            <w:numPr>
              <w:ilvl w:val="0"/>
              <w:numId w:val="6"/>
            </w:numPr>
          </w:pPr>
          <w:r>
            <w:t>Sam adds Hardware Outline here</w:t>
          </w:r>
        </w:p>
      </w:sdtContent>
    </w:sdt>
    <w:sdt>
      <w:sdtPr>
        <w:id w:val="1383399908"/>
        <w:placeholder>
          <w:docPart w:val="BD9F28AB07944B2396F50CB8AF0FBB72"/>
        </w:placeholder>
        <w:temporary/>
        <w:showingPlcHdr/>
      </w:sdtPr>
      <w:sdtEndPr/>
      <w:sdtContent>
        <w:p w14:paraId="1FAE4C66" w14:textId="77777777" w:rsidR="00E70213" w:rsidRPr="00E70213" w:rsidRDefault="00E70213" w:rsidP="00E70213">
          <w:pPr>
            <w:pStyle w:val="Listlevel3"/>
            <w:numPr>
              <w:ilvl w:val="0"/>
              <w:numId w:val="20"/>
            </w:numPr>
            <w:rPr>
              <w:szCs w:val="24"/>
            </w:rPr>
          </w:pPr>
          <w:r w:rsidRPr="00E70213">
            <w:t>[Detail of the information</w:t>
          </w:r>
          <w:r w:rsidRPr="00E70213">
            <w:rPr>
              <w:rStyle w:val="PlaceholderText"/>
              <w:color w:val="auto"/>
            </w:rPr>
            <w:t>]</w:t>
          </w:r>
        </w:p>
      </w:sdtContent>
    </w:sdt>
    <w:p w14:paraId="7CB5A796" w14:textId="77777777" w:rsidR="00E70213" w:rsidRDefault="00E23F3C" w:rsidP="00E70213">
      <w:pPr>
        <w:pStyle w:val="Listlevel3"/>
        <w:rPr>
          <w:szCs w:val="24"/>
        </w:rPr>
      </w:pPr>
      <w:sdt>
        <w:sdtPr>
          <w:id w:val="1383399910"/>
          <w:placeholder>
            <w:docPart w:val="7C05D00AF0D247FEBC0B002DA0E81537"/>
          </w:placeholder>
          <w:temporary/>
          <w:showingPlcHdr/>
        </w:sdtPr>
        <w:sdtEndPr/>
        <w:sdtContent>
          <w:r w:rsidR="00E70213" w:rsidRPr="00E70213">
            <w:t>[Detail of the information</w:t>
          </w:r>
          <w:r w:rsidR="00E70213" w:rsidRPr="00E70213">
            <w:rPr>
              <w:rStyle w:val="PlaceholderText"/>
              <w:color w:val="auto"/>
            </w:rPr>
            <w:t>]</w:t>
          </w:r>
        </w:sdtContent>
      </w:sdt>
    </w:p>
    <w:sdt>
      <w:sdtPr>
        <w:id w:val="1383400003"/>
        <w:placeholder>
          <w:docPart w:val="B5D432B4BF344F6982BF539DBD36300E"/>
        </w:placeholder>
        <w:showingPlcHdr/>
      </w:sdtPr>
      <w:sdtEndPr/>
      <w:sdtContent>
        <w:p w14:paraId="5FEB3115" w14:textId="77777777" w:rsidR="00D26C36" w:rsidRDefault="00E70213" w:rsidP="004F1E67">
          <w:pPr>
            <w:pStyle w:val="Listlevel2"/>
          </w:pPr>
          <w:r w:rsidRPr="00E70213">
            <w:t>[Second supporting information for the sub-topic]</w:t>
          </w:r>
        </w:p>
      </w:sdtContent>
    </w:sdt>
    <w:sdt>
      <w:sdtPr>
        <w:id w:val="1383399911"/>
        <w:placeholder>
          <w:docPart w:val="D1F767386AF94C3AAA00B55FD4844842"/>
        </w:placeholder>
        <w:temporary/>
        <w:showingPlcHdr/>
      </w:sdtPr>
      <w:sdtEndPr/>
      <w:sdtContent>
        <w:p w14:paraId="5CC6DBC0" w14:textId="77777777" w:rsidR="00E70213" w:rsidRPr="00E70213" w:rsidRDefault="00E70213" w:rsidP="00E70213">
          <w:pPr>
            <w:pStyle w:val="Listlevel3"/>
            <w:numPr>
              <w:ilvl w:val="0"/>
              <w:numId w:val="21"/>
            </w:numPr>
            <w:rPr>
              <w:szCs w:val="24"/>
            </w:rPr>
          </w:pPr>
          <w:r w:rsidRPr="00E70213">
            <w:t>[Detail of the information</w:t>
          </w:r>
          <w:r w:rsidRPr="00E70213">
            <w:rPr>
              <w:rStyle w:val="PlaceholderText"/>
              <w:color w:val="auto"/>
            </w:rPr>
            <w:t>]</w:t>
          </w:r>
        </w:p>
      </w:sdtContent>
    </w:sdt>
    <w:p w14:paraId="53E94EE2" w14:textId="77777777" w:rsidR="00E70213" w:rsidRDefault="00E23F3C" w:rsidP="00E70213">
      <w:pPr>
        <w:pStyle w:val="Listlevel3"/>
        <w:rPr>
          <w:szCs w:val="24"/>
        </w:rPr>
      </w:pPr>
      <w:sdt>
        <w:sdtPr>
          <w:id w:val="1383399913"/>
          <w:placeholder>
            <w:docPart w:val="EE98303575454D379FCE3905F9F7FDFD"/>
          </w:placeholder>
          <w:temporary/>
          <w:showingPlcHdr/>
        </w:sdtPr>
        <w:sdtEndPr/>
        <w:sdtContent>
          <w:r w:rsidR="00E70213" w:rsidRPr="00E70213">
            <w:t>[Detail of the information</w:t>
          </w:r>
          <w:r w:rsidR="00E70213" w:rsidRPr="00E70213">
            <w:rPr>
              <w:rStyle w:val="PlaceholderText"/>
              <w:color w:val="auto"/>
            </w:rPr>
            <w:t>]</w:t>
          </w:r>
        </w:sdtContent>
      </w:sdt>
    </w:p>
    <w:sdt>
      <w:sdtPr>
        <w:id w:val="1383400030"/>
        <w:placeholder>
          <w:docPart w:val="C8601593188C4B6CA309F07703C34C46"/>
        </w:placeholder>
      </w:sdtPr>
      <w:sdtEndPr/>
      <w:sdtContent>
        <w:p w14:paraId="388410CA" w14:textId="77777777" w:rsidR="00D26C36" w:rsidRDefault="00D10A22" w:rsidP="009D43BC">
          <w:pPr>
            <w:pStyle w:val="Listlevel1"/>
          </w:pPr>
          <w:r>
            <w:t>Software</w:t>
          </w:r>
        </w:p>
      </w:sdtContent>
    </w:sdt>
    <w:p w14:paraId="3D84E34F" w14:textId="77777777" w:rsidR="00D26C36" w:rsidRDefault="00B74579" w:rsidP="00696844">
      <w:pPr>
        <w:pStyle w:val="Listlevel2"/>
        <w:numPr>
          <w:ilvl w:val="0"/>
          <w:numId w:val="9"/>
        </w:numPr>
      </w:pPr>
      <w:r>
        <w:t>Since 3D printing is essentially the process of creating a physical object from a digital file, there are several steps that the file needs to undergo before it can be transformed into a tangible object; these steps are all performed via specific software.</w:t>
      </w:r>
    </w:p>
    <w:p w14:paraId="2E1123F1" w14:textId="77777777" w:rsidR="00B74579" w:rsidRDefault="00B74579" w:rsidP="00696844">
      <w:pPr>
        <w:pStyle w:val="Listlevel2"/>
        <w:numPr>
          <w:ilvl w:val="0"/>
          <w:numId w:val="9"/>
        </w:numPr>
      </w:pPr>
      <w:r>
        <w:t>The very first step in 3D printing is to create a digital model of the item to be printed.</w:t>
      </w:r>
    </w:p>
    <w:p w14:paraId="629CB103" w14:textId="77777777" w:rsidR="00E70213" w:rsidRPr="00E70213" w:rsidRDefault="00B74579" w:rsidP="00E70213">
      <w:pPr>
        <w:pStyle w:val="Listlevel3"/>
        <w:numPr>
          <w:ilvl w:val="0"/>
          <w:numId w:val="22"/>
        </w:numPr>
        <w:rPr>
          <w:szCs w:val="24"/>
        </w:rPr>
      </w:pPr>
      <w:r>
        <w:rPr>
          <w:szCs w:val="24"/>
        </w:rPr>
        <w:t>This can be done by either creating the model in one of the many available 3D modeling applications, or by using a 3D scanner.</w:t>
      </w:r>
    </w:p>
    <w:p w14:paraId="303F9F7A" w14:textId="77777777" w:rsidR="00E70213" w:rsidRPr="00B74579" w:rsidRDefault="00B74579" w:rsidP="00E70213">
      <w:pPr>
        <w:pStyle w:val="Listlevel3"/>
        <w:rPr>
          <w:szCs w:val="24"/>
        </w:rPr>
      </w:pPr>
      <w:r>
        <w:t>3D modeling applications include computer aided design (CAD) and animation modeling software. Either can be used to create the “blueprint” for the object you want to print.</w:t>
      </w:r>
    </w:p>
    <w:p w14:paraId="13D5C791" w14:textId="77777777" w:rsidR="00B74579" w:rsidRPr="00B74579" w:rsidRDefault="00B74579" w:rsidP="00E70213">
      <w:pPr>
        <w:pStyle w:val="Listlevel3"/>
        <w:rPr>
          <w:szCs w:val="24"/>
        </w:rPr>
      </w:pPr>
      <w:r>
        <w:t>3D scanners are used to make a 3D digital copy of an already existing object (</w:t>
      </w:r>
      <w:r>
        <w:rPr>
          <w:i/>
        </w:rPr>
        <w:t>Citation 1</w:t>
      </w:r>
      <w:r>
        <w:t>).</w:t>
      </w:r>
    </w:p>
    <w:p w14:paraId="0B55BAA7" w14:textId="77777777" w:rsidR="00B74579" w:rsidRDefault="00B74579" w:rsidP="00E70213">
      <w:pPr>
        <w:pStyle w:val="Listlevel3"/>
        <w:rPr>
          <w:szCs w:val="24"/>
        </w:rPr>
      </w:pPr>
      <w:r>
        <w:t>Alternatively, a pre-made 3D model can be downloaded from a repository (</w:t>
      </w:r>
      <w:r>
        <w:rPr>
          <w:i/>
        </w:rPr>
        <w:t>Citation 3</w:t>
      </w:r>
      <w:r>
        <w:t>).</w:t>
      </w:r>
    </w:p>
    <w:p w14:paraId="72E65C40" w14:textId="77777777" w:rsidR="00D26C36" w:rsidRDefault="00B74579" w:rsidP="004F1E67">
      <w:pPr>
        <w:pStyle w:val="Listlevel2"/>
      </w:pPr>
      <w:r>
        <w:t>Once the 3D model is created, the file needs to be converted into a format readable by the 3D printer.</w:t>
      </w:r>
    </w:p>
    <w:p w14:paraId="0A6DFD50" w14:textId="77777777" w:rsidR="00E70213" w:rsidRPr="00B74579" w:rsidRDefault="00B74579" w:rsidP="00E70213">
      <w:pPr>
        <w:pStyle w:val="Listlevel3"/>
        <w:numPr>
          <w:ilvl w:val="0"/>
          <w:numId w:val="23"/>
        </w:numPr>
        <w:rPr>
          <w:szCs w:val="24"/>
        </w:rPr>
      </w:pPr>
      <w:r>
        <w:lastRenderedPageBreak/>
        <w:t>The first stage in this conversion is a process called “slicing” or, less frequently, “cross-sectioning.”</w:t>
      </w:r>
    </w:p>
    <w:p w14:paraId="389B957E" w14:textId="77777777" w:rsidR="00B74579" w:rsidRPr="00B74579" w:rsidRDefault="00B74579" w:rsidP="00B74579">
      <w:pPr>
        <w:pStyle w:val="Listlevel3"/>
        <w:numPr>
          <w:ilvl w:val="1"/>
          <w:numId w:val="23"/>
        </w:numPr>
        <w:rPr>
          <w:szCs w:val="24"/>
        </w:rPr>
      </w:pPr>
      <w:r>
        <w:t>The process of slicing is completed by specific software, and involves dividing a 3D model into many horizontal layers that will define how the object is printed (</w:t>
      </w:r>
      <w:r>
        <w:rPr>
          <w:i/>
        </w:rPr>
        <w:t>Citation 1</w:t>
      </w:r>
      <w:r>
        <w:t>).</w:t>
      </w:r>
    </w:p>
    <w:p w14:paraId="43C2DBCA" w14:textId="77777777" w:rsidR="00B74579" w:rsidRPr="00E70213" w:rsidRDefault="00B74579" w:rsidP="00B74579">
      <w:pPr>
        <w:pStyle w:val="Listlevel3"/>
        <w:numPr>
          <w:ilvl w:val="1"/>
          <w:numId w:val="23"/>
        </w:numPr>
        <w:rPr>
          <w:szCs w:val="24"/>
        </w:rPr>
      </w:pPr>
      <w:r>
        <w:t>The resulting “digital cross-sections” are used to help guide the printer as it builds the object layer by layer—“slice by slice” (</w:t>
      </w:r>
      <w:r>
        <w:rPr>
          <w:i/>
        </w:rPr>
        <w:t>Citation 2</w:t>
      </w:r>
      <w:r>
        <w:t>).</w:t>
      </w:r>
    </w:p>
    <w:p w14:paraId="2576A622" w14:textId="77777777" w:rsidR="00B16A95" w:rsidRDefault="00695446" w:rsidP="00B16A95">
      <w:pPr>
        <w:pStyle w:val="Listlevel3"/>
        <w:numPr>
          <w:ilvl w:val="0"/>
          <w:numId w:val="23"/>
        </w:numPr>
      </w:pPr>
      <w:r>
        <w:t>After your model has been sliced, the file is</w:t>
      </w:r>
      <w:r w:rsidR="00B74579">
        <w:t xml:space="preserve"> converted into G-code.</w:t>
      </w:r>
    </w:p>
    <w:p w14:paraId="53D02058" w14:textId="77777777" w:rsidR="00B74579" w:rsidRDefault="00695446" w:rsidP="00B74579">
      <w:pPr>
        <w:pStyle w:val="Listlevel3"/>
        <w:numPr>
          <w:ilvl w:val="1"/>
          <w:numId w:val="23"/>
        </w:numPr>
      </w:pPr>
      <w:r>
        <w:t>G-code consists of the “commands your printer interprets and executes while printing” (</w:t>
      </w:r>
      <w:r>
        <w:rPr>
          <w:i/>
        </w:rPr>
        <w:t>Citation 4</w:t>
      </w:r>
      <w:r>
        <w:t>).</w:t>
      </w:r>
    </w:p>
    <w:p w14:paraId="7275C06F" w14:textId="77777777" w:rsidR="00695446" w:rsidRDefault="00695446" w:rsidP="00695446">
      <w:pPr>
        <w:pStyle w:val="Listlevel3"/>
        <w:numPr>
          <w:ilvl w:val="1"/>
          <w:numId w:val="23"/>
        </w:numPr>
      </w:pPr>
      <w:r>
        <w:t>Essentially, G-code is a set of instructions for the 3D printer, which tells it how to move in order to create the model.</w:t>
      </w:r>
    </w:p>
    <w:p w14:paraId="2A6454D1" w14:textId="77777777" w:rsidR="00695446" w:rsidRDefault="00695446" w:rsidP="00695446">
      <w:pPr>
        <w:pStyle w:val="Listlevel1"/>
        <w:numPr>
          <w:ilvl w:val="1"/>
          <w:numId w:val="2"/>
        </w:numPr>
      </w:pPr>
      <w:r>
        <w:t>Finally, the file is in a format readable by the 3D printer, and can be uploaded via USB, SD, or wifi (</w:t>
      </w:r>
      <w:r>
        <w:rPr>
          <w:i/>
        </w:rPr>
        <w:t>Citation 1</w:t>
      </w:r>
      <w:r>
        <w:t>).</w:t>
      </w:r>
    </w:p>
    <w:p w14:paraId="66169E61" w14:textId="77777777" w:rsidR="00695446" w:rsidRDefault="00695446" w:rsidP="00695446">
      <w:pPr>
        <w:pStyle w:val="Listlevel1"/>
        <w:numPr>
          <w:ilvl w:val="2"/>
          <w:numId w:val="2"/>
        </w:numPr>
      </w:pPr>
      <w:r>
        <w:t xml:space="preserve">After the file is uploaded to the printer, the object is ready to be printed. </w:t>
      </w:r>
    </w:p>
    <w:p w14:paraId="0CC6E1E2" w14:textId="77777777" w:rsidR="00695446" w:rsidRDefault="00695446" w:rsidP="00695446">
      <w:pPr>
        <w:pStyle w:val="Listlevel1"/>
        <w:numPr>
          <w:ilvl w:val="2"/>
          <w:numId w:val="2"/>
        </w:numPr>
      </w:pPr>
      <w:r>
        <w:t>“The 3D printer reads every slice [as a 2D image] and creates a three dimensional object” by building it up layer by layer (</w:t>
      </w:r>
      <w:r>
        <w:rPr>
          <w:i/>
        </w:rPr>
        <w:t>Citation 1</w:t>
      </w:r>
      <w:r>
        <w:t>).</w:t>
      </w:r>
    </w:p>
    <w:p w14:paraId="44D44B21" w14:textId="77777777" w:rsidR="00E70213" w:rsidRDefault="00E57277" w:rsidP="00D10A22">
      <w:pPr>
        <w:pStyle w:val="Listlevel1"/>
      </w:pPr>
      <w:r>
        <w:t>Uses</w:t>
      </w:r>
    </w:p>
    <w:p w14:paraId="1F531B64" w14:textId="77777777" w:rsidR="00B16A95" w:rsidRDefault="007D212E" w:rsidP="00B16A95">
      <w:pPr>
        <w:pStyle w:val="Listlevel1"/>
        <w:numPr>
          <w:ilvl w:val="1"/>
          <w:numId w:val="2"/>
        </w:numPr>
      </w:pPr>
      <w:r>
        <w:t>Business uses</w:t>
      </w:r>
    </w:p>
    <w:p w14:paraId="524E7C1B" w14:textId="4362A2C8" w:rsidR="008E23FC" w:rsidRDefault="008E23FC" w:rsidP="00B16A95">
      <w:pPr>
        <w:pStyle w:val="Listlevel3"/>
        <w:numPr>
          <w:ilvl w:val="0"/>
          <w:numId w:val="25"/>
        </w:numPr>
        <w:rPr>
          <w:szCs w:val="24"/>
        </w:rPr>
      </w:pPr>
      <w:r>
        <w:rPr>
          <w:szCs w:val="24"/>
        </w:rPr>
        <w:t xml:space="preserve">Makes detailed porotypes in house </w:t>
      </w:r>
      <w:r w:rsidR="0034040C">
        <w:rPr>
          <w:szCs w:val="24"/>
        </w:rPr>
        <w:t>when needed</w:t>
      </w:r>
    </w:p>
    <w:p w14:paraId="3A0B9B6A" w14:textId="54E3082A" w:rsidR="0034040C" w:rsidRDefault="0034040C" w:rsidP="0034040C">
      <w:pPr>
        <w:pStyle w:val="Listlevel3"/>
        <w:numPr>
          <w:ilvl w:val="1"/>
          <w:numId w:val="25"/>
        </w:numPr>
        <w:rPr>
          <w:szCs w:val="24"/>
        </w:rPr>
      </w:pPr>
      <w:r>
        <w:rPr>
          <w:szCs w:val="24"/>
        </w:rPr>
        <w:t xml:space="preserve">Doesn’t need </w:t>
      </w:r>
      <w:r w:rsidR="000D7260">
        <w:rPr>
          <w:szCs w:val="24"/>
        </w:rPr>
        <w:t>to be outsourced to be made</w:t>
      </w:r>
    </w:p>
    <w:p w14:paraId="24BD089A" w14:textId="2F9535DC" w:rsidR="000D7260" w:rsidRDefault="000D7260" w:rsidP="0034040C">
      <w:pPr>
        <w:pStyle w:val="Listlevel3"/>
        <w:numPr>
          <w:ilvl w:val="1"/>
          <w:numId w:val="25"/>
        </w:numPr>
        <w:rPr>
          <w:szCs w:val="24"/>
        </w:rPr>
      </w:pPr>
      <w:r>
        <w:rPr>
          <w:szCs w:val="24"/>
        </w:rPr>
        <w:lastRenderedPageBreak/>
        <w:t xml:space="preserve">Make as complex as need </w:t>
      </w:r>
    </w:p>
    <w:p w14:paraId="0A40079A" w14:textId="4EF088D7" w:rsidR="000D7260" w:rsidRDefault="000D7260" w:rsidP="0034040C">
      <w:pPr>
        <w:pStyle w:val="Listlevel3"/>
        <w:numPr>
          <w:ilvl w:val="1"/>
          <w:numId w:val="25"/>
        </w:numPr>
        <w:rPr>
          <w:szCs w:val="24"/>
        </w:rPr>
      </w:pPr>
      <w:r>
        <w:rPr>
          <w:szCs w:val="24"/>
        </w:rPr>
        <w:t xml:space="preserve">Make whenever in demand </w:t>
      </w:r>
    </w:p>
    <w:p w14:paraId="424A1CBF" w14:textId="631995F4" w:rsidR="0034040C" w:rsidRDefault="000D7260" w:rsidP="00B16A95">
      <w:pPr>
        <w:pStyle w:val="Listlevel3"/>
        <w:numPr>
          <w:ilvl w:val="0"/>
          <w:numId w:val="25"/>
        </w:numPr>
        <w:rPr>
          <w:szCs w:val="24"/>
        </w:rPr>
      </w:pPr>
      <w:r>
        <w:rPr>
          <w:szCs w:val="24"/>
        </w:rPr>
        <w:t>Creation of Organs</w:t>
      </w:r>
    </w:p>
    <w:p w14:paraId="679AA0D5" w14:textId="4AE0D590" w:rsidR="000D7260" w:rsidRDefault="000D7260" w:rsidP="000D7260">
      <w:pPr>
        <w:pStyle w:val="Listlevel3"/>
        <w:numPr>
          <w:ilvl w:val="1"/>
          <w:numId w:val="25"/>
        </w:numPr>
        <w:rPr>
          <w:szCs w:val="24"/>
        </w:rPr>
      </w:pPr>
      <w:r>
        <w:rPr>
          <w:szCs w:val="24"/>
        </w:rPr>
        <w:t xml:space="preserve">Made out of </w:t>
      </w:r>
      <w:r w:rsidR="0084750E">
        <w:rPr>
          <w:szCs w:val="24"/>
        </w:rPr>
        <w:t>patient’s</w:t>
      </w:r>
      <w:r>
        <w:rPr>
          <w:szCs w:val="24"/>
        </w:rPr>
        <w:t xml:space="preserve"> cells </w:t>
      </w:r>
    </w:p>
    <w:p w14:paraId="336E5F40" w14:textId="7C35E7AA" w:rsidR="0084750E" w:rsidRDefault="0084750E" w:rsidP="000D7260">
      <w:pPr>
        <w:pStyle w:val="Listlevel3"/>
        <w:numPr>
          <w:ilvl w:val="1"/>
          <w:numId w:val="25"/>
        </w:numPr>
        <w:rPr>
          <w:szCs w:val="24"/>
        </w:rPr>
      </w:pPr>
      <w:r>
        <w:rPr>
          <w:szCs w:val="24"/>
        </w:rPr>
        <w:t xml:space="preserve">Doesn’t need to wait to be delivered off the </w:t>
      </w:r>
      <w:r w:rsidR="00563B7E">
        <w:rPr>
          <w:szCs w:val="24"/>
        </w:rPr>
        <w:t>transplant</w:t>
      </w:r>
      <w:r>
        <w:rPr>
          <w:szCs w:val="24"/>
        </w:rPr>
        <w:t xml:space="preserve"> wait list</w:t>
      </w:r>
    </w:p>
    <w:p w14:paraId="04C9392A" w14:textId="4F6A1463" w:rsidR="00B16A95" w:rsidRPr="00563B7E" w:rsidRDefault="00563B7E" w:rsidP="00563B7E">
      <w:pPr>
        <w:pStyle w:val="Listlevel3"/>
        <w:numPr>
          <w:ilvl w:val="1"/>
          <w:numId w:val="25"/>
        </w:numPr>
        <w:rPr>
          <w:szCs w:val="24"/>
        </w:rPr>
      </w:pPr>
      <w:r>
        <w:rPr>
          <w:szCs w:val="24"/>
        </w:rPr>
        <w:t xml:space="preserve">Can make several various without wait </w:t>
      </w:r>
    </w:p>
    <w:p w14:paraId="36A2A4AD" w14:textId="0D69D401" w:rsidR="00B16A95" w:rsidRDefault="006A00E9" w:rsidP="00B16A95">
      <w:pPr>
        <w:pStyle w:val="Listlevel3"/>
        <w:rPr>
          <w:szCs w:val="24"/>
        </w:rPr>
      </w:pPr>
      <w:r>
        <w:rPr>
          <w:szCs w:val="24"/>
        </w:rPr>
        <w:t>Printing in the aerospace program</w:t>
      </w:r>
    </w:p>
    <w:p w14:paraId="79B7508E" w14:textId="3225E1A7" w:rsidR="006A00E9" w:rsidRDefault="006A00E9" w:rsidP="006A00E9">
      <w:pPr>
        <w:pStyle w:val="Listlevel3"/>
        <w:numPr>
          <w:ilvl w:val="1"/>
          <w:numId w:val="29"/>
        </w:numPr>
        <w:rPr>
          <w:szCs w:val="24"/>
        </w:rPr>
      </w:pPr>
      <w:r>
        <w:rPr>
          <w:szCs w:val="24"/>
        </w:rPr>
        <w:t>Printed an improved engine injector that improved the thrust ten fold</w:t>
      </w:r>
      <w:r w:rsidRPr="006A00E9">
        <w:rPr>
          <w:szCs w:val="24"/>
        </w:rPr>
        <w:t xml:space="preserve"> </w:t>
      </w:r>
    </w:p>
    <w:p w14:paraId="26CF7828" w14:textId="56431DCD" w:rsidR="006A00E9" w:rsidRDefault="006A00E9" w:rsidP="006A00E9">
      <w:pPr>
        <w:pStyle w:val="Listlevel3"/>
        <w:numPr>
          <w:ilvl w:val="1"/>
          <w:numId w:val="29"/>
        </w:numPr>
        <w:rPr>
          <w:szCs w:val="24"/>
        </w:rPr>
      </w:pPr>
      <w:r w:rsidRPr="006A00E9">
        <w:rPr>
          <w:szCs w:val="24"/>
        </w:rPr>
        <w:t>Parts can be parted when ever need in space</w:t>
      </w:r>
    </w:p>
    <w:p w14:paraId="2FF6F49E" w14:textId="7470790F" w:rsidR="006A00E9" w:rsidRDefault="006A00E9" w:rsidP="00B16A95">
      <w:pPr>
        <w:pStyle w:val="Listlevel3"/>
        <w:rPr>
          <w:szCs w:val="24"/>
        </w:rPr>
      </w:pPr>
      <w:r>
        <w:rPr>
          <w:szCs w:val="24"/>
        </w:rPr>
        <w:t>3d printed prosthetics</w:t>
      </w:r>
    </w:p>
    <w:p w14:paraId="5AE20BD9" w14:textId="5C8E5EA5" w:rsidR="006A00E9" w:rsidRDefault="006A00E9" w:rsidP="006A00E9">
      <w:pPr>
        <w:pStyle w:val="Listlevel3"/>
        <w:numPr>
          <w:ilvl w:val="1"/>
          <w:numId w:val="29"/>
        </w:numPr>
        <w:rPr>
          <w:szCs w:val="24"/>
        </w:rPr>
      </w:pPr>
      <w:r>
        <w:rPr>
          <w:szCs w:val="24"/>
        </w:rPr>
        <w:t xml:space="preserve">Make customized to </w:t>
      </w:r>
      <w:r w:rsidR="006948EB">
        <w:rPr>
          <w:szCs w:val="24"/>
        </w:rPr>
        <w:t>patients needed</w:t>
      </w:r>
    </w:p>
    <w:p w14:paraId="5CD1B91B" w14:textId="3F8B8089" w:rsidR="006948EB" w:rsidRDefault="006948EB" w:rsidP="006A00E9">
      <w:pPr>
        <w:pStyle w:val="Listlevel3"/>
        <w:numPr>
          <w:ilvl w:val="1"/>
          <w:numId w:val="29"/>
        </w:numPr>
        <w:rPr>
          <w:szCs w:val="24"/>
        </w:rPr>
      </w:pPr>
      <w:r>
        <w:rPr>
          <w:szCs w:val="24"/>
        </w:rPr>
        <w:t xml:space="preserve">Is light weight compared to other prosthetics </w:t>
      </w:r>
    </w:p>
    <w:p w14:paraId="65CEDB03" w14:textId="59F28173" w:rsidR="006948EB" w:rsidRDefault="006948EB" w:rsidP="006A00E9">
      <w:pPr>
        <w:pStyle w:val="Listlevel3"/>
        <w:numPr>
          <w:ilvl w:val="1"/>
          <w:numId w:val="29"/>
        </w:numPr>
        <w:rPr>
          <w:szCs w:val="24"/>
        </w:rPr>
      </w:pPr>
      <w:r>
        <w:rPr>
          <w:szCs w:val="24"/>
        </w:rPr>
        <w:t>Is inexpensive and quicker in production</w:t>
      </w:r>
    </w:p>
    <w:p w14:paraId="475CF83C" w14:textId="439C1D42" w:rsidR="006948EB" w:rsidRDefault="006948EB" w:rsidP="006948EB">
      <w:pPr>
        <w:pStyle w:val="Listlevel3"/>
      </w:pPr>
      <w:r>
        <w:t>Printing things that help the senses</w:t>
      </w:r>
    </w:p>
    <w:p w14:paraId="571B4624" w14:textId="677D1AF4" w:rsidR="006948EB" w:rsidRDefault="006948EB" w:rsidP="006948EB">
      <w:pPr>
        <w:pStyle w:val="Listlevel3"/>
        <w:numPr>
          <w:ilvl w:val="1"/>
          <w:numId w:val="29"/>
        </w:numPr>
      </w:pPr>
      <w:r>
        <w:t>Printing of a bionic ear with better hearing than a normal ear</w:t>
      </w:r>
    </w:p>
    <w:p w14:paraId="457FE9F7" w14:textId="6154B4EE" w:rsidR="006948EB" w:rsidRDefault="006948EB" w:rsidP="006948EB">
      <w:pPr>
        <w:pStyle w:val="Listlevel3"/>
        <w:numPr>
          <w:ilvl w:val="1"/>
          <w:numId w:val="29"/>
        </w:numPr>
      </w:pPr>
      <w:r>
        <w:t>Allows the blind to print out objects from online</w:t>
      </w:r>
      <w:bookmarkStart w:id="0" w:name="_GoBack"/>
      <w:bookmarkEnd w:id="0"/>
    </w:p>
    <w:p w14:paraId="158F69A9" w14:textId="77777777" w:rsidR="006948EB" w:rsidRDefault="006948EB" w:rsidP="006948EB">
      <w:pPr>
        <w:pStyle w:val="Listlevel3"/>
        <w:numPr>
          <w:ilvl w:val="0"/>
          <w:numId w:val="0"/>
        </w:numPr>
        <w:ind w:left="1728"/>
      </w:pPr>
    </w:p>
    <w:p w14:paraId="395FB2E6" w14:textId="77777777" w:rsidR="006948EB" w:rsidRDefault="006948EB" w:rsidP="006948EB">
      <w:pPr>
        <w:pStyle w:val="Listlevel3"/>
        <w:numPr>
          <w:ilvl w:val="0"/>
          <w:numId w:val="0"/>
        </w:numPr>
        <w:ind w:left="2340"/>
        <w:rPr>
          <w:szCs w:val="24"/>
        </w:rPr>
      </w:pPr>
    </w:p>
    <w:p w14:paraId="59D84EB3" w14:textId="77777777" w:rsidR="006948EB" w:rsidRDefault="006948EB" w:rsidP="006948EB">
      <w:pPr>
        <w:pStyle w:val="Listlevel3"/>
        <w:numPr>
          <w:ilvl w:val="0"/>
          <w:numId w:val="0"/>
        </w:numPr>
        <w:ind w:left="2340"/>
        <w:rPr>
          <w:szCs w:val="24"/>
        </w:rPr>
      </w:pPr>
    </w:p>
    <w:p w14:paraId="331FE23D" w14:textId="77777777" w:rsidR="006A00E9" w:rsidRDefault="006A00E9" w:rsidP="006A00E9">
      <w:pPr>
        <w:pStyle w:val="Listlevel3"/>
        <w:numPr>
          <w:ilvl w:val="0"/>
          <w:numId w:val="0"/>
        </w:numPr>
        <w:ind w:left="2448"/>
        <w:rPr>
          <w:szCs w:val="24"/>
        </w:rPr>
      </w:pPr>
    </w:p>
    <w:p w14:paraId="7D7D104B" w14:textId="77777777" w:rsidR="006A00E9" w:rsidRDefault="006A00E9" w:rsidP="006A00E9">
      <w:pPr>
        <w:pStyle w:val="Listlevel3"/>
        <w:numPr>
          <w:ilvl w:val="0"/>
          <w:numId w:val="0"/>
        </w:numPr>
        <w:ind w:left="2448"/>
        <w:rPr>
          <w:szCs w:val="24"/>
        </w:rPr>
      </w:pPr>
    </w:p>
    <w:sdt>
      <w:sdtPr>
        <w:id w:val="-1426726058"/>
        <w:placeholder>
          <w:docPart w:val="2809AC1EEA8E4C7DBD3A73DE7306F204"/>
        </w:placeholder>
      </w:sdtPr>
      <w:sdtEndPr/>
      <w:sdtContent>
        <w:p w14:paraId="18943EF7" w14:textId="0CC1F6CD" w:rsidR="00B16A95" w:rsidRDefault="006A00E9" w:rsidP="00B16A95">
          <w:pPr>
            <w:pStyle w:val="Listlevel1"/>
            <w:numPr>
              <w:ilvl w:val="1"/>
              <w:numId w:val="2"/>
            </w:numPr>
          </w:pPr>
          <w:r>
            <w:t>Personal uses</w:t>
          </w:r>
        </w:p>
      </w:sdtContent>
    </w:sdt>
    <w:p w14:paraId="0A405377" w14:textId="04323F95" w:rsidR="00B16A95" w:rsidRDefault="007D212E" w:rsidP="00B16A95">
      <w:pPr>
        <w:pStyle w:val="Listlevel3"/>
        <w:numPr>
          <w:ilvl w:val="0"/>
          <w:numId w:val="26"/>
        </w:numPr>
        <w:rPr>
          <w:szCs w:val="24"/>
        </w:rPr>
      </w:pPr>
      <w:r>
        <w:rPr>
          <w:szCs w:val="24"/>
        </w:rPr>
        <w:t xml:space="preserve">Can make replacements </w:t>
      </w:r>
      <w:r w:rsidR="00563B7E">
        <w:rPr>
          <w:szCs w:val="24"/>
        </w:rPr>
        <w:t>for broken parts around the house</w:t>
      </w:r>
    </w:p>
    <w:p w14:paraId="16BDFC84" w14:textId="4E990CD8" w:rsidR="00563B7E" w:rsidRDefault="00563B7E" w:rsidP="00563B7E">
      <w:pPr>
        <w:pStyle w:val="Listlevel3"/>
        <w:numPr>
          <w:ilvl w:val="1"/>
          <w:numId w:val="26"/>
        </w:numPr>
        <w:rPr>
          <w:szCs w:val="24"/>
        </w:rPr>
      </w:pPr>
      <w:r>
        <w:rPr>
          <w:szCs w:val="24"/>
        </w:rPr>
        <w:t>No need to order out for the parts and wait for it to be delivery</w:t>
      </w:r>
    </w:p>
    <w:p w14:paraId="608E90A2" w14:textId="016EAE1A" w:rsidR="00563B7E" w:rsidRPr="00B16A95" w:rsidRDefault="00563B7E" w:rsidP="00563B7E">
      <w:pPr>
        <w:pStyle w:val="Listlevel3"/>
        <w:numPr>
          <w:ilvl w:val="1"/>
          <w:numId w:val="26"/>
        </w:numPr>
        <w:rPr>
          <w:szCs w:val="24"/>
        </w:rPr>
      </w:pPr>
      <w:r>
        <w:rPr>
          <w:szCs w:val="24"/>
        </w:rPr>
        <w:t>Don’t need to pay a large sum for a customized or unique part</w:t>
      </w:r>
    </w:p>
    <w:p w14:paraId="60CEA584" w14:textId="635D7AA1" w:rsidR="00B16A95" w:rsidRDefault="00563B7E" w:rsidP="00B16A95">
      <w:pPr>
        <w:pStyle w:val="Listlevel3"/>
        <w:numPr>
          <w:ilvl w:val="0"/>
          <w:numId w:val="23"/>
        </w:numPr>
      </w:pPr>
      <w:r>
        <w:t>The creation of tools and useful deceives</w:t>
      </w:r>
    </w:p>
    <w:p w14:paraId="143662BC" w14:textId="040FEBFE" w:rsidR="00563B7E" w:rsidRDefault="00563B7E" w:rsidP="00563B7E">
      <w:pPr>
        <w:pStyle w:val="Listlevel3"/>
        <w:numPr>
          <w:ilvl w:val="1"/>
          <w:numId w:val="23"/>
        </w:numPr>
      </w:pPr>
      <w:r>
        <w:t xml:space="preserve">Make specialize tools that would be hard to come by otherwise </w:t>
      </w:r>
      <w:r w:rsidR="00DD4AFA">
        <w:t>like a wrench</w:t>
      </w:r>
    </w:p>
    <w:p w14:paraId="5FFB14CB" w14:textId="23BD0407" w:rsidR="00DD4AFA" w:rsidRDefault="00DD4AFA" w:rsidP="00563B7E">
      <w:pPr>
        <w:pStyle w:val="Listlevel3"/>
        <w:numPr>
          <w:ilvl w:val="1"/>
          <w:numId w:val="23"/>
        </w:numPr>
      </w:pPr>
      <w:r>
        <w:t>Thinks like a SD card holder or wall outlet holder that make things easier to find and use</w:t>
      </w:r>
    </w:p>
    <w:p w14:paraId="3106623E" w14:textId="033DF1ED" w:rsidR="00DD4AFA" w:rsidRDefault="00DD4AFA" w:rsidP="00563B7E">
      <w:pPr>
        <w:pStyle w:val="Listlevel3"/>
        <w:numPr>
          <w:ilvl w:val="1"/>
          <w:numId w:val="23"/>
        </w:numPr>
      </w:pPr>
      <w:r>
        <w:t>Clever creations that make improvements on everyday objects like a plastic bag handle or an earphone holder</w:t>
      </w:r>
    </w:p>
    <w:p w14:paraId="72B09603" w14:textId="77777777" w:rsidR="00B16A95" w:rsidRDefault="00B16A95" w:rsidP="00B16A95">
      <w:pPr>
        <w:pStyle w:val="Listlevel1"/>
      </w:pPr>
      <w:r>
        <w:t>Cost Efficiency</w:t>
      </w:r>
    </w:p>
    <w:p w14:paraId="7B77E1DB" w14:textId="77777777" w:rsidR="00B16A95" w:rsidRDefault="00B16A95" w:rsidP="00B16A95">
      <w:pPr>
        <w:pStyle w:val="Listlevel2"/>
        <w:numPr>
          <w:ilvl w:val="0"/>
          <w:numId w:val="28"/>
        </w:numPr>
      </w:pPr>
      <w:r>
        <w:t>Macro Cost</w:t>
      </w:r>
    </w:p>
    <w:p w14:paraId="412076A2" w14:textId="77777777" w:rsidR="00B16A95" w:rsidRDefault="00B16A95" w:rsidP="00B16A95">
      <w:pPr>
        <w:pStyle w:val="Listlevel3"/>
        <w:numPr>
          <w:ilvl w:val="0"/>
          <w:numId w:val="27"/>
        </w:numPr>
      </w:pPr>
      <w:r>
        <w:t>Still a misconception on cost</w:t>
      </w:r>
    </w:p>
    <w:p w14:paraId="15740A3C" w14:textId="77777777" w:rsidR="00B16A95" w:rsidRDefault="00B16A95" w:rsidP="00B16A95">
      <w:pPr>
        <w:pStyle w:val="Listlevel3"/>
        <w:numPr>
          <w:ilvl w:val="1"/>
          <w:numId w:val="27"/>
        </w:numPr>
      </w:pPr>
      <w:r>
        <w:t>List original prices for 3d printers</w:t>
      </w:r>
    </w:p>
    <w:p w14:paraId="1FB94A0F" w14:textId="77777777" w:rsidR="00B16A95" w:rsidRDefault="00B16A95" w:rsidP="00B16A95">
      <w:pPr>
        <w:pStyle w:val="Listlevel3"/>
        <w:numPr>
          <w:ilvl w:val="1"/>
          <w:numId w:val="27"/>
        </w:numPr>
      </w:pPr>
      <w:r>
        <w:t>List current prices for 3d printers of better quality</w:t>
      </w:r>
    </w:p>
    <w:p w14:paraId="225AE603" w14:textId="77777777" w:rsidR="00B16A95" w:rsidRDefault="00B16A95" w:rsidP="00B16A95">
      <w:pPr>
        <w:pStyle w:val="Listlevel3"/>
        <w:numPr>
          <w:ilvl w:val="0"/>
          <w:numId w:val="27"/>
        </w:numPr>
      </w:pPr>
      <w:r>
        <w:t>Compare to SSD Memory</w:t>
      </w:r>
    </w:p>
    <w:p w14:paraId="1436BC49" w14:textId="77777777" w:rsidR="00B16A95" w:rsidRDefault="00B16A95" w:rsidP="00B16A95">
      <w:pPr>
        <w:pStyle w:val="Listlevel3"/>
        <w:numPr>
          <w:ilvl w:val="1"/>
          <w:numId w:val="27"/>
        </w:numPr>
      </w:pPr>
      <w:r>
        <w:t>Original prices of SSD vs evolution prices</w:t>
      </w:r>
    </w:p>
    <w:p w14:paraId="12E20308" w14:textId="77777777" w:rsidR="00B16A95" w:rsidRDefault="00B16A95" w:rsidP="00B16A95">
      <w:pPr>
        <w:pStyle w:val="Listlevel3"/>
        <w:numPr>
          <w:ilvl w:val="1"/>
          <w:numId w:val="27"/>
        </w:numPr>
      </w:pPr>
      <w:r>
        <w:t>Stats for lag on consumer purchases</w:t>
      </w:r>
    </w:p>
    <w:p w14:paraId="039AFA77" w14:textId="3E869D95" w:rsidR="00B16A95" w:rsidRDefault="00563B7E" w:rsidP="00B16A95">
      <w:pPr>
        <w:pStyle w:val="Listlevel3"/>
        <w:numPr>
          <w:ilvl w:val="1"/>
          <w:numId w:val="27"/>
        </w:numPr>
      </w:pPr>
      <w:r>
        <w:t>t</w:t>
      </w:r>
      <w:r w:rsidR="00B16A95">
        <w:t>Show similar stats for 3d printer purchases</w:t>
      </w:r>
    </w:p>
    <w:p w14:paraId="6B874F51" w14:textId="77777777" w:rsidR="00B16A95" w:rsidRDefault="00B16A95" w:rsidP="00B16A95">
      <w:pPr>
        <w:pStyle w:val="Listlevel2"/>
      </w:pPr>
      <w:r>
        <w:t>Micro Costs</w:t>
      </w:r>
    </w:p>
    <w:p w14:paraId="40FAB715" w14:textId="77777777" w:rsidR="00B16A95" w:rsidRDefault="00B16A95" w:rsidP="00B16A95">
      <w:pPr>
        <w:pStyle w:val="Listlevel3"/>
        <w:numPr>
          <w:ilvl w:val="0"/>
          <w:numId w:val="30"/>
        </w:numPr>
      </w:pPr>
      <w:r>
        <w:lastRenderedPageBreak/>
        <w:t>Show cost comps for each discussed scenario</w:t>
      </w:r>
    </w:p>
    <w:p w14:paraId="6D4E86C1" w14:textId="77777777" w:rsidR="00B16A95" w:rsidRDefault="007E7244" w:rsidP="00B16A95">
      <w:pPr>
        <w:pStyle w:val="Listlevel3"/>
        <w:numPr>
          <w:ilvl w:val="1"/>
          <w:numId w:val="29"/>
        </w:numPr>
      </w:pPr>
      <w:r>
        <w:t>Introduction appliance scenario</w:t>
      </w:r>
    </w:p>
    <w:p w14:paraId="78948A0E" w14:textId="77777777" w:rsidR="007E7244" w:rsidRDefault="007E7244" w:rsidP="00B16A95">
      <w:pPr>
        <w:pStyle w:val="Listlevel3"/>
        <w:numPr>
          <w:ilvl w:val="1"/>
          <w:numId w:val="29"/>
        </w:numPr>
      </w:pPr>
      <w:r>
        <w:t>One of Megan’s more compelling or expensive uses</w:t>
      </w:r>
    </w:p>
    <w:p w14:paraId="7581234F" w14:textId="77777777" w:rsidR="007E7244" w:rsidRDefault="007E7244" w:rsidP="00B16A95">
      <w:pPr>
        <w:pStyle w:val="Listlevel3"/>
        <w:numPr>
          <w:ilvl w:val="1"/>
          <w:numId w:val="29"/>
        </w:numPr>
      </w:pPr>
      <w:r>
        <w:t>One of Megan’s more fun uses</w:t>
      </w:r>
    </w:p>
    <w:p w14:paraId="76348103" w14:textId="77777777" w:rsidR="007E7244" w:rsidRDefault="007E7244" w:rsidP="007E7244">
      <w:pPr>
        <w:pStyle w:val="Listlevel3"/>
      </w:pPr>
      <w:r>
        <w:t>Large scale averaged cost of a perishable compared to re-purchases</w:t>
      </w:r>
    </w:p>
    <w:p w14:paraId="57463EE8" w14:textId="77777777" w:rsidR="00B16A95" w:rsidRPr="00D10A22" w:rsidRDefault="00B16A95" w:rsidP="00B16A95">
      <w:pPr>
        <w:pStyle w:val="Listlevel1"/>
        <w:numPr>
          <w:ilvl w:val="0"/>
          <w:numId w:val="0"/>
        </w:numPr>
        <w:ind w:left="720"/>
      </w:pPr>
    </w:p>
    <w:p w14:paraId="3CE83CFF" w14:textId="77777777" w:rsidR="007E7244" w:rsidRDefault="00523E2E" w:rsidP="007E7244">
      <w:pPr>
        <w:pStyle w:val="Listlevel1"/>
      </w:pPr>
      <w:commentRangeStart w:id="1"/>
      <w:commentRangeStart w:id="2"/>
      <w:r w:rsidRPr="007E7244">
        <w:t>Conclusion</w:t>
      </w:r>
      <w:commentRangeEnd w:id="1"/>
      <w:r w:rsidR="003369A5">
        <w:rPr>
          <w:rStyle w:val="CommentReference"/>
        </w:rPr>
        <w:commentReference w:id="1"/>
      </w:r>
      <w:commentRangeEnd w:id="2"/>
      <w:r w:rsidR="00244363">
        <w:rPr>
          <w:rStyle w:val="CommentReference"/>
        </w:rPr>
        <w:commentReference w:id="2"/>
      </w:r>
    </w:p>
    <w:p w14:paraId="3478E000" w14:textId="77777777" w:rsidR="007E7244" w:rsidRDefault="007E7244" w:rsidP="007E7244">
      <w:pPr>
        <w:pStyle w:val="Listlevel2"/>
        <w:numPr>
          <w:ilvl w:val="0"/>
          <w:numId w:val="0"/>
        </w:numPr>
        <w:ind w:left="720"/>
        <w:sectPr w:rsidR="007E7244" w:rsidSect="003572A2">
          <w:footerReference w:type="default" r:id="rId12"/>
          <w:pgSz w:w="12240" w:h="15840" w:code="1"/>
          <w:pgMar w:top="1440" w:right="1800" w:bottom="1440" w:left="1800" w:header="720" w:footer="720" w:gutter="0"/>
          <w:pgNumType w:start="1"/>
          <w:cols w:space="720"/>
          <w:titlePg/>
          <w:docGrid w:linePitch="360"/>
        </w:sectPr>
      </w:pPr>
      <w:r>
        <w:t>In the introduction, we discussed how common the knowledge of paper printer usage is versus it’s more dimensional successor. Some of you (or all of you) may have though</w:t>
      </w:r>
      <w:r w:rsidR="003369A5">
        <w:t>t</w:t>
      </w:r>
      <w:r>
        <w:t xml:space="preserve">, “Well duh! Of course we know how to use printers! We need them every day!” without considering something. We live in a digital age, where the desire to be unencumbered with hard copy prints is only surpassed by the desire to be green and overpay for effective marketing at Whole Foods. </w:t>
      </w:r>
      <w:r w:rsidR="003369A5">
        <w:t>Yet we’re still using paper printers!</w:t>
      </w:r>
      <w:r>
        <w:t xml:space="preserve"> The incredulity shown toward 3d printing should really be directed at it</w:t>
      </w:r>
      <w:r w:rsidR="003369A5">
        <w:t xml:space="preserve">s predecessor, which has been rendered moot by technology but still [somehow] holds sway.  Sure, this is partially due to aging University Professors who tout Academia and how smelling paper somehow helps them grade more efficiently [wink at Prof. Scalea], but it’s mainly because we don’t like to ask questions. We don’t like to upset the status quo because it’s easy. Despite the fact that 3d printers no longer cost much more than paper printers, or that they are eminently more useful, their eventual acceptance will be delayed because we are afraid of having to learn something new. Our genuine hope is that our presentation today will shed some of the misconceptions, and teach you enough to </w:t>
      </w:r>
      <w:r w:rsidR="003369A5">
        <w:lastRenderedPageBreak/>
        <w:t xml:space="preserve">be excited to learn more. </w:t>
      </w:r>
    </w:p>
    <w:sdt>
      <w:sdtPr>
        <w:alias w:val="Name"/>
        <w:tag w:val="Name"/>
        <w:id w:val="1379738617"/>
        <w:placeholder>
          <w:docPart w:val="26B8C68A71A0465AA3A5A48980826FD6"/>
        </w:placeholder>
        <w:showingPlcHdr/>
        <w:dataBinding w:prefixMappings="xmlns:ns0='http://schemas.microsoft.com/office/2006/coverPageProps' " w:xpath="/ns0:CoverPageProperties[1]/ns0:CompanyAddress[1]" w:storeItemID="{55AF091B-3C7A-41E3-B477-F2FDAA23CFDA}"/>
        <w:text/>
      </w:sdtPr>
      <w:sdtEndPr/>
      <w:sdtContent>
        <w:p w14:paraId="1C361FEB" w14:textId="77777777" w:rsidR="009D43BC" w:rsidRDefault="009D43BC" w:rsidP="009D43BC">
          <w:pPr>
            <w:pStyle w:val="Name"/>
          </w:pPr>
          <w:r w:rsidRPr="00F6672D">
            <w:t>[Your Name]</w:t>
          </w:r>
        </w:p>
      </w:sdtContent>
    </w:sdt>
    <w:sdt>
      <w:sdtPr>
        <w:alias w:val="Instuctor"/>
        <w:tag w:val="Instructor"/>
        <w:id w:val="1379738618"/>
        <w:placeholder>
          <w:docPart w:val="6F868CCC82AA4880A1EE8672ED8373FB"/>
        </w:placeholder>
        <w:dataBinding w:prefixMappings="xmlns:ns0='http://schemas.microsoft.com/office/2006/coverPageProps' " w:xpath="/ns0:CoverPageProperties[1]/ns0:CompanyEmail[1]" w:storeItemID="{55AF091B-3C7A-41E3-B477-F2FDAA23CFDA}"/>
        <w:text/>
      </w:sdtPr>
      <w:sdtEndPr/>
      <w:sdtContent>
        <w:p w14:paraId="63732B86" w14:textId="77777777" w:rsidR="009D43BC" w:rsidRPr="009D43BC" w:rsidRDefault="0040275D" w:rsidP="009D43BC">
          <w:pPr>
            <w:pStyle w:val="Name"/>
          </w:pPr>
          <w:r>
            <w:t>Instructor: John Scalea</w:t>
          </w:r>
        </w:p>
      </w:sdtContent>
    </w:sdt>
    <w:sdt>
      <w:sdtPr>
        <w:alias w:val="Class"/>
        <w:tag w:val="Class"/>
        <w:id w:val="1379738619"/>
        <w:placeholder>
          <w:docPart w:val="CA2F02778DCA47439A9E2FDC30D9119E"/>
        </w:placeholder>
        <w:dataBinding w:prefixMappings="xmlns:ns0='http://schemas.microsoft.com/office/2006/coverPageProps' " w:xpath="/ns0:CoverPageProperties[1]/ns0:CompanyFax[1]" w:storeItemID="{55AF091B-3C7A-41E3-B477-F2FDAA23CFDA}"/>
        <w:text/>
      </w:sdtPr>
      <w:sdtEndPr/>
      <w:sdtContent>
        <w:p w14:paraId="54599383" w14:textId="77777777" w:rsidR="009D43BC" w:rsidRPr="009D43BC" w:rsidRDefault="0040275D" w:rsidP="009D43BC">
          <w:pPr>
            <w:pStyle w:val="Name"/>
          </w:pPr>
          <w:r>
            <w:t>EGR120</w:t>
          </w:r>
        </w:p>
      </w:sdtContent>
    </w:sdt>
    <w:sdt>
      <w:sdtPr>
        <w:alias w:val="Date"/>
        <w:tag w:val="Date"/>
        <w:id w:val="1379738635"/>
        <w:placeholder>
          <w:docPart w:val="AD41F77C7AFC4B36A9C1DDCDA18E3AE2"/>
        </w:placeholder>
        <w:dataBinding w:prefixMappings="xmlns:ns0='http://schemas.microsoft.com/office/2006/coverPageProps' " w:xpath="/ns0:CoverPageProperties[1]/ns0:CompanyPhone[1]" w:storeItemID="{55AF091B-3C7A-41E3-B477-F2FDAA23CFDA}"/>
        <w:text/>
      </w:sdtPr>
      <w:sdtEndPr/>
      <w:sdtContent>
        <w:p w14:paraId="0B7CEEA5" w14:textId="77777777" w:rsidR="009D43BC" w:rsidRPr="009D43BC" w:rsidRDefault="00695446" w:rsidP="009D43BC">
          <w:pPr>
            <w:pStyle w:val="Name"/>
          </w:pPr>
          <w:r>
            <w:t>24 October 2016</w:t>
          </w:r>
        </w:p>
      </w:sdtContent>
    </w:sdt>
    <w:sdt>
      <w:sdtPr>
        <w:alias w:val="Title"/>
        <w:tag w:val="Title"/>
        <w:id w:val="1379738564"/>
        <w:placeholder>
          <w:docPart w:val="00740E16641A4EE18C91017A5B7C0AEB"/>
        </w:placeholder>
        <w:dataBinding w:prefixMappings="xmlns:ns0='http://purl.org/dc/elements/1.1/' xmlns:ns1='http://schemas.openxmlformats.org/package/2006/metadata/core-properties' " w:xpath="/ns1:coreProperties[1]/ns1:category[1]" w:storeItemID="{6C3C8BC8-F283-45AE-878A-BAB7291924A1}"/>
        <w:text w:multiLine="1"/>
      </w:sdtPr>
      <w:sdtEndPr/>
      <w:sdtContent>
        <w:p w14:paraId="52DBF28D" w14:textId="77777777" w:rsidR="00523E2E" w:rsidRDefault="00D071CF" w:rsidP="009D43BC">
          <w:pPr>
            <w:pStyle w:val="Heading1"/>
          </w:pPr>
          <w:r>
            <w:t>How 3D Printers Work</w:t>
          </w:r>
        </w:p>
      </w:sdtContent>
    </w:sdt>
    <w:p w14:paraId="5AF4F76B" w14:textId="77777777" w:rsidR="00FB4144" w:rsidRDefault="00E23F3C" w:rsidP="004F1E67">
      <w:sdt>
        <w:sdtPr>
          <w:id w:val="1379738719"/>
          <w:placeholder>
            <w:docPart w:val="F27B720BDD5145E99B09FC8E31CC3047"/>
          </w:placeholder>
          <w:temporary/>
          <w:showingPlcHdr/>
        </w:sdtPr>
        <w:sdtEndPr/>
        <w:sdtContent>
          <w:r w:rsidR="00FB4144">
            <w:t xml:space="preserve">Click here to type the body of your report. </w:t>
          </w:r>
          <w:r w:rsidR="004F1E67" w:rsidRPr="004F1E67">
            <w:t>All paragraphs are indented and double-spaced.</w:t>
          </w:r>
        </w:sdtContent>
      </w:sdt>
    </w:p>
    <w:p w14:paraId="02C4A8CE" w14:textId="77777777" w:rsidR="004F1E67" w:rsidRPr="004F1E67" w:rsidRDefault="00D26C36" w:rsidP="004F1E67">
      <w:r w:rsidRPr="004F1E67">
        <w:br w:type="page"/>
      </w:r>
    </w:p>
    <w:p w14:paraId="4D8C8DA6" w14:textId="77777777" w:rsidR="00D26C36" w:rsidRPr="004F1E67" w:rsidRDefault="00D26C36" w:rsidP="004F1E67">
      <w:pPr>
        <w:pStyle w:val="Heading1"/>
      </w:pPr>
      <w:r w:rsidRPr="004F1E67">
        <w:lastRenderedPageBreak/>
        <w:t>Works Cited</w:t>
      </w:r>
    </w:p>
    <w:p w14:paraId="2422F698" w14:textId="77777777" w:rsidR="00D26C36" w:rsidRDefault="00E23F3C" w:rsidP="009D43BC">
      <w:pPr>
        <w:pStyle w:val="Reference"/>
      </w:pPr>
      <w:sdt>
        <w:sdtPr>
          <w:rPr>
            <w:b/>
            <w:bCs/>
          </w:rPr>
          <w:alias w:val="Citation"/>
          <w:tag w:val="Citation"/>
          <w:id w:val="1379738852"/>
          <w:placeholder>
            <w:docPart w:val="D92722A4D0934A0CAFA376FAD8BF0553"/>
          </w:placeholder>
          <w:temporary/>
          <w:showingPlcHdr/>
        </w:sdtPr>
        <w:sdtEndPr/>
        <w:sdtContent>
          <w:r w:rsidR="00FB4144" w:rsidRPr="00FB4144">
            <w:rPr>
              <w:b/>
              <w:bCs/>
            </w:rPr>
            <w:t>Citation.</w:t>
          </w:r>
        </w:sdtContent>
      </w:sdt>
      <w:r w:rsidR="00FB4144">
        <w:t xml:space="preserve"> </w:t>
      </w:r>
      <w:sdt>
        <w:sdtPr>
          <w:alias w:val="Reference"/>
          <w:tag w:val="Reference"/>
          <w:id w:val="1379738796"/>
          <w:placeholder>
            <w:docPart w:val="228D79796FB6489996F689DC0C39D788"/>
          </w:placeholder>
          <w:temporary/>
          <w:showingPlcHdr/>
        </w:sdtPr>
        <w:sdtEndPr/>
        <w:sdtContent>
          <w:r w:rsidR="00FB4144" w:rsidRPr="00FB4144">
            <w:t>The text begins at the left margin of the paper. Lines are double-spaced. When the entry is longer than one line, the second line is automatically indented.</w:t>
          </w:r>
        </w:sdtContent>
      </w:sdt>
    </w:p>
    <w:p w14:paraId="6C5AF52A" w14:textId="77777777" w:rsidR="00FB4144" w:rsidRDefault="00E23F3C" w:rsidP="00FB4144">
      <w:pPr>
        <w:pStyle w:val="Reference"/>
      </w:pPr>
      <w:sdt>
        <w:sdtPr>
          <w:rPr>
            <w:b/>
            <w:bCs/>
          </w:rPr>
          <w:alias w:val="Citation"/>
          <w:tag w:val="Citation"/>
          <w:id w:val="1379738889"/>
          <w:placeholder>
            <w:docPart w:val="45A680B343BC481386351E217CF4CB49"/>
          </w:placeholder>
          <w:temporary/>
          <w:showingPlcHdr/>
        </w:sdtPr>
        <w:sdtEndPr/>
        <w:sdtContent>
          <w:r w:rsidR="00FB4144" w:rsidRPr="00FB4144">
            <w:rPr>
              <w:b/>
              <w:bCs/>
            </w:rPr>
            <w:t>Citation.</w:t>
          </w:r>
        </w:sdtContent>
      </w:sdt>
      <w:r w:rsidR="00FB4144">
        <w:t xml:space="preserve"> </w:t>
      </w:r>
      <w:sdt>
        <w:sdtPr>
          <w:alias w:val="Reference"/>
          <w:tag w:val="Reference"/>
          <w:id w:val="1379738890"/>
          <w:placeholder>
            <w:docPart w:val="A620338DC9BC4197B04CCC6C2D1AFEE9"/>
          </w:placeholder>
          <w:temporary/>
          <w:showingPlcHdr/>
        </w:sdtPr>
        <w:sdtEndPr/>
        <w:sdtContent>
          <w:r w:rsidR="00FB4144" w:rsidRPr="00FB4144">
            <w:t>The text begins at the left margin of the paper. Lines are double-spaced. When the entry is longer than one line, the second line is automatically indented.</w:t>
          </w:r>
        </w:sdtContent>
      </w:sdt>
    </w:p>
    <w:p w14:paraId="787C4530" w14:textId="77777777" w:rsidR="00FB4144" w:rsidRDefault="00E23F3C" w:rsidP="00FB4144">
      <w:pPr>
        <w:pStyle w:val="Reference"/>
      </w:pPr>
      <w:sdt>
        <w:sdtPr>
          <w:rPr>
            <w:b/>
            <w:bCs/>
          </w:rPr>
          <w:alias w:val="Citation"/>
          <w:tag w:val="Citation"/>
          <w:id w:val="1379738891"/>
          <w:placeholder>
            <w:docPart w:val="F7541EA099CE495885E1CBAB2AC5114C"/>
          </w:placeholder>
          <w:temporary/>
          <w:showingPlcHdr/>
        </w:sdtPr>
        <w:sdtEndPr/>
        <w:sdtContent>
          <w:r w:rsidR="00FB4144" w:rsidRPr="00FB4144">
            <w:rPr>
              <w:b/>
              <w:bCs/>
            </w:rPr>
            <w:t>Citation.</w:t>
          </w:r>
        </w:sdtContent>
      </w:sdt>
      <w:r w:rsidR="00FB4144">
        <w:t xml:space="preserve"> </w:t>
      </w:r>
      <w:sdt>
        <w:sdtPr>
          <w:alias w:val="Reference"/>
          <w:tag w:val="Reference"/>
          <w:id w:val="1379738892"/>
          <w:placeholder>
            <w:docPart w:val="8536BCD3DD0E481480150BE2DEDBF903"/>
          </w:placeholder>
          <w:temporary/>
          <w:showingPlcHdr/>
        </w:sdtPr>
        <w:sdtEndPr/>
        <w:sdtContent>
          <w:r w:rsidR="00FB4144" w:rsidRPr="00FB4144">
            <w:t>The text begins at the left margin of the paper. Lines are double-spaced. When the entry is longer than one line, the second line is automatically indented.</w:t>
          </w:r>
        </w:sdtContent>
      </w:sdt>
    </w:p>
    <w:p w14:paraId="5277493C" w14:textId="77777777" w:rsidR="004F1E67" w:rsidRPr="004F1E67" w:rsidRDefault="00D26C36" w:rsidP="004F1E67">
      <w:r w:rsidRPr="004F1E67">
        <w:br w:type="page"/>
      </w:r>
    </w:p>
    <w:p w14:paraId="454153F2" w14:textId="77777777" w:rsidR="00D26C36" w:rsidRPr="00753201" w:rsidRDefault="00D26C36" w:rsidP="00F6672D">
      <w:pPr>
        <w:pStyle w:val="Heading1"/>
      </w:pPr>
      <w:r w:rsidRPr="00753201">
        <w:lastRenderedPageBreak/>
        <w:t>Checklist</w:t>
      </w:r>
    </w:p>
    <w:p w14:paraId="763E39E3" w14:textId="77777777" w:rsidR="00D26C36" w:rsidRPr="00753201" w:rsidRDefault="00D26C36" w:rsidP="00696844">
      <w:pPr>
        <w:pStyle w:val="Listlevel1"/>
        <w:numPr>
          <w:ilvl w:val="0"/>
          <w:numId w:val="12"/>
        </w:numPr>
      </w:pPr>
      <w:r w:rsidRPr="00753201">
        <w:t>The outline</w:t>
      </w:r>
    </w:p>
    <w:p w14:paraId="4C3FA489" w14:textId="77777777" w:rsidR="00D26C36" w:rsidRDefault="00D26C36" w:rsidP="009D43BC">
      <w:pPr>
        <w:pStyle w:val="Checklistitem"/>
      </w:pPr>
      <w:r>
        <w:t>The introduction states the main topic or idea of the outline, and the conclusion summarizes it.</w:t>
      </w:r>
    </w:p>
    <w:p w14:paraId="40980B57" w14:textId="77777777" w:rsidR="00D26C36" w:rsidRDefault="00D26C36" w:rsidP="009D43BC">
      <w:pPr>
        <w:pStyle w:val="Checklistitem"/>
      </w:pPr>
      <w:r>
        <w:t>Each sub-topic describes the main idea for a paragraph.</w:t>
      </w:r>
    </w:p>
    <w:p w14:paraId="23F7CDD7" w14:textId="77777777" w:rsidR="00D26C36" w:rsidRDefault="00D26C36" w:rsidP="009D43BC">
      <w:pPr>
        <w:pStyle w:val="Checklistitem"/>
      </w:pPr>
      <w:r>
        <w:t>Supporting information and details for a sub-topic are listed under the sub-topic</w:t>
      </w:r>
      <w:r w:rsidR="007D29C4">
        <w:t>,</w:t>
      </w:r>
      <w:r>
        <w:t xml:space="preserve"> with each piece of information listed separately.</w:t>
      </w:r>
    </w:p>
    <w:p w14:paraId="74A084A6" w14:textId="77777777" w:rsidR="00D26C36" w:rsidRDefault="00D26C36" w:rsidP="009D43BC">
      <w:pPr>
        <w:pStyle w:val="Checklistitem"/>
      </w:pPr>
      <w:r>
        <w:t xml:space="preserve">When supporting information is listed under a sub-topic, there are at least two pieces of information listed. If there is only one piece of information to support a sub-topic, the information is included in the sub-topic. </w:t>
      </w:r>
    </w:p>
    <w:p w14:paraId="4D0DC273" w14:textId="77777777" w:rsidR="00D26C36" w:rsidRPr="000B68E9" w:rsidRDefault="00D26C36" w:rsidP="00FB4144">
      <w:pPr>
        <w:pStyle w:val="Listlevel1"/>
      </w:pPr>
      <w:r w:rsidRPr="000B68E9">
        <w:t>The paper</w:t>
      </w:r>
    </w:p>
    <w:p w14:paraId="23E99038" w14:textId="77777777" w:rsidR="00D26C36" w:rsidRDefault="00D26C36" w:rsidP="009D43BC">
      <w:pPr>
        <w:pStyle w:val="Checklistitem"/>
      </w:pPr>
      <w:r>
        <w:t>The paper follows the organization of the outline.</w:t>
      </w:r>
    </w:p>
    <w:p w14:paraId="524E7109" w14:textId="77777777" w:rsidR="00D26C36" w:rsidRDefault="00D26C36" w:rsidP="009D43BC">
      <w:pPr>
        <w:pStyle w:val="Checklistitem"/>
      </w:pPr>
      <w:r>
        <w:t>Each paragraph in the paper matches a sub-topic in the outline, and presents the information and details listed under the sub-topic.</w:t>
      </w:r>
    </w:p>
    <w:p w14:paraId="2653450E" w14:textId="77777777" w:rsidR="00D26C36" w:rsidRDefault="00D26C36" w:rsidP="009D43BC">
      <w:pPr>
        <w:pStyle w:val="Checklistitem"/>
      </w:pPr>
      <w:r>
        <w:t>Each paragraph includes a topic sentence that summarizes the main idea of the paragraph.</w:t>
      </w:r>
    </w:p>
    <w:p w14:paraId="638CFB4E" w14:textId="77777777" w:rsidR="00D26C36" w:rsidRDefault="00D26C36" w:rsidP="009D43BC">
      <w:pPr>
        <w:pStyle w:val="Checklistitem"/>
      </w:pPr>
      <w:r>
        <w:t>Every sentence begins with a capital letter.</w:t>
      </w:r>
    </w:p>
    <w:p w14:paraId="3291DBA5" w14:textId="77777777" w:rsidR="00D26C36" w:rsidRDefault="00D26C36" w:rsidP="009D43BC">
      <w:pPr>
        <w:pStyle w:val="Checklistitem"/>
      </w:pPr>
      <w:r>
        <w:t>Every sentence ends with a period, question mark, or exclamation mark.</w:t>
      </w:r>
    </w:p>
    <w:p w14:paraId="20A40988" w14:textId="77777777" w:rsidR="00D26C36" w:rsidRDefault="00D26C36" w:rsidP="009D43BC">
      <w:pPr>
        <w:pStyle w:val="Checklistitem"/>
      </w:pPr>
      <w:r>
        <w:t>All words are spelled correctly.</w:t>
      </w:r>
    </w:p>
    <w:p w14:paraId="500E6FE9" w14:textId="77777777" w:rsidR="00D26C36" w:rsidRDefault="00D26C36" w:rsidP="009D43BC">
      <w:pPr>
        <w:pStyle w:val="Checklistitem"/>
      </w:pPr>
      <w:r>
        <w:lastRenderedPageBreak/>
        <w:t>There are no missing words.</w:t>
      </w:r>
    </w:p>
    <w:p w14:paraId="54E81EC0" w14:textId="77777777" w:rsidR="00D26C36" w:rsidRPr="000B68E9" w:rsidRDefault="00D26C36" w:rsidP="00FB4144">
      <w:pPr>
        <w:pStyle w:val="Listlevel1"/>
      </w:pPr>
      <w:r w:rsidRPr="000B68E9">
        <w:t>Works cited</w:t>
      </w:r>
    </w:p>
    <w:p w14:paraId="67F0952C" w14:textId="77777777" w:rsidR="00D26C36" w:rsidRDefault="00D26C36" w:rsidP="009D43BC">
      <w:pPr>
        <w:pStyle w:val="Checklistitem"/>
      </w:pPr>
      <w:r>
        <w:t>Every source has a specific reference in the paper. Include only the sources that are mentioned in the paper.</w:t>
      </w:r>
    </w:p>
    <w:p w14:paraId="1397A8A1" w14:textId="77777777" w:rsidR="00D26C36" w:rsidRDefault="00D26C36" w:rsidP="009D43BC">
      <w:pPr>
        <w:pStyle w:val="Checklistitem"/>
      </w:pPr>
      <w:r>
        <w:t>Each entry follows the correct format for the type of reference.</w:t>
      </w:r>
    </w:p>
    <w:p w14:paraId="3C2CF4B1" w14:textId="77777777" w:rsidR="00D26C36" w:rsidRDefault="00D26C36" w:rsidP="009D43BC">
      <w:pPr>
        <w:pStyle w:val="Checklistitem"/>
      </w:pPr>
      <w:r>
        <w:t>Entries are listed in alphabetical order, according to the author’s last name.</w:t>
      </w:r>
    </w:p>
    <w:p w14:paraId="23B3F9BA" w14:textId="77777777" w:rsidR="004F1E67" w:rsidRPr="004F1E67" w:rsidRDefault="00D26C36" w:rsidP="004F1E67">
      <w:r w:rsidRPr="004F1E67">
        <w:br w:type="page"/>
      </w:r>
    </w:p>
    <w:p w14:paraId="4A801CBA" w14:textId="77777777" w:rsidR="00D26C36" w:rsidRPr="00A05F16" w:rsidRDefault="00D26C36" w:rsidP="00F6672D">
      <w:pPr>
        <w:pStyle w:val="Heading1"/>
      </w:pPr>
      <w:r w:rsidRPr="00A05F16">
        <w:lastRenderedPageBreak/>
        <w:t xml:space="preserve">Tips </w:t>
      </w:r>
      <w:r w:rsidRPr="00F6672D">
        <w:t>for</w:t>
      </w:r>
      <w:r w:rsidRPr="00A05F16">
        <w:t xml:space="preserve"> Writing Your Report</w:t>
      </w:r>
    </w:p>
    <w:p w14:paraId="2FDAE257" w14:textId="77777777" w:rsidR="00D26C36" w:rsidRPr="000B68E9" w:rsidRDefault="00D26C36" w:rsidP="00696844">
      <w:pPr>
        <w:pStyle w:val="Listlevel1"/>
        <w:numPr>
          <w:ilvl w:val="0"/>
          <w:numId w:val="13"/>
        </w:numPr>
      </w:pPr>
      <w:r w:rsidRPr="000B68E9">
        <w:t>Create a schedule</w:t>
      </w:r>
    </w:p>
    <w:p w14:paraId="7B29E41E" w14:textId="77777777" w:rsidR="00D26C36" w:rsidRDefault="00D26C36" w:rsidP="009D43BC">
      <w:pPr>
        <w:pStyle w:val="Checklistitem"/>
      </w:pPr>
      <w:r>
        <w:t>Identify the tasks you need to do.</w:t>
      </w:r>
    </w:p>
    <w:p w14:paraId="11213BCD" w14:textId="77777777" w:rsidR="00D26C36" w:rsidRDefault="00D26C36" w:rsidP="009D43BC">
      <w:pPr>
        <w:pStyle w:val="Checklistitem"/>
      </w:pPr>
      <w:r>
        <w:t>Arrange the tasks in the order you’ll need to do them.</w:t>
      </w:r>
    </w:p>
    <w:p w14:paraId="42FFE656" w14:textId="77777777" w:rsidR="00D26C36" w:rsidRDefault="00D26C36" w:rsidP="009D43BC">
      <w:pPr>
        <w:pStyle w:val="Checklistitem"/>
      </w:pPr>
      <w:r>
        <w:t>Estimate how long each task will take. Be sure to allow enough time for editing and making changes.</w:t>
      </w:r>
    </w:p>
    <w:p w14:paraId="6E345A4A" w14:textId="77777777" w:rsidR="00D26C36" w:rsidRDefault="00D26C36" w:rsidP="009D43BC">
      <w:pPr>
        <w:pStyle w:val="Checklistitem"/>
      </w:pPr>
      <w:r>
        <w:t xml:space="preserve">Identify the date the report is due, </w:t>
      </w:r>
      <w:r w:rsidR="007D29C4">
        <w:t xml:space="preserve">and </w:t>
      </w:r>
      <w:r>
        <w:t>then set a schedule showing what work you’ll need to do each day in order to have your report ready on time.</w:t>
      </w:r>
    </w:p>
    <w:p w14:paraId="6978BC0C" w14:textId="77777777" w:rsidR="00D26C36" w:rsidRPr="000B68E9" w:rsidRDefault="00D26C36" w:rsidP="00FB4144">
      <w:pPr>
        <w:pStyle w:val="Listlevel1"/>
      </w:pPr>
      <w:r w:rsidRPr="000B68E9">
        <w:t>Add interest</w:t>
      </w:r>
    </w:p>
    <w:p w14:paraId="57D2F93E" w14:textId="77777777" w:rsidR="00D26C36" w:rsidRDefault="00D26C36" w:rsidP="009D43BC">
      <w:pPr>
        <w:pStyle w:val="Checklistitem"/>
      </w:pPr>
      <w:r>
        <w:t>Use graphs and charts to illustrate an idea.</w:t>
      </w:r>
    </w:p>
    <w:p w14:paraId="53B0940B" w14:textId="77777777" w:rsidR="00D26C36" w:rsidRDefault="00D26C36" w:rsidP="009D43BC">
      <w:pPr>
        <w:pStyle w:val="Checklistitem"/>
      </w:pPr>
      <w:r>
        <w:t>Add a picture, photo, or drawing.</w:t>
      </w:r>
    </w:p>
    <w:p w14:paraId="382C3FA4" w14:textId="77777777" w:rsidR="00D26C36" w:rsidRDefault="00D26C36" w:rsidP="009D43BC">
      <w:pPr>
        <w:pStyle w:val="Checklistitem"/>
      </w:pPr>
      <w:r>
        <w:t>Include a map.</w:t>
      </w:r>
    </w:p>
    <w:p w14:paraId="149241A9" w14:textId="77777777" w:rsidR="00D26C36" w:rsidRDefault="00D26C36" w:rsidP="009D43BC">
      <w:pPr>
        <w:pStyle w:val="Checklistitem"/>
      </w:pPr>
      <w:r>
        <w:t>Find a quotation and use it to make your point.</w:t>
      </w:r>
    </w:p>
    <w:p w14:paraId="49EDA405" w14:textId="77777777" w:rsidR="00D26C36" w:rsidRPr="000B68E9" w:rsidRDefault="00D26C36" w:rsidP="00FB4144">
      <w:pPr>
        <w:pStyle w:val="Listlevel1"/>
      </w:pPr>
      <w:r w:rsidRPr="000B68E9">
        <w:t>Make every word count</w:t>
      </w:r>
    </w:p>
    <w:p w14:paraId="3CBA336D" w14:textId="77777777" w:rsidR="00D26C36" w:rsidRDefault="00D26C36" w:rsidP="009D43BC">
      <w:pPr>
        <w:pStyle w:val="Checklistitem"/>
      </w:pPr>
      <w:r>
        <w:t xml:space="preserve">Choose words your reader will understand. Remember </w:t>
      </w:r>
      <w:r w:rsidR="007D29C4">
        <w:t xml:space="preserve">that </w:t>
      </w:r>
      <w:r>
        <w:t>you want to communicate your idea</w:t>
      </w:r>
      <w:r w:rsidR="007D29C4">
        <w:t>s</w:t>
      </w:r>
      <w:r>
        <w:t xml:space="preserve"> to the person reading your paper.</w:t>
      </w:r>
    </w:p>
    <w:p w14:paraId="4E53ADBF" w14:textId="77777777" w:rsidR="00D26C36" w:rsidRDefault="00D26C36" w:rsidP="009D43BC">
      <w:pPr>
        <w:pStyle w:val="Checklistitem"/>
      </w:pPr>
      <w:r>
        <w:t>Avoid clichés.</w:t>
      </w:r>
    </w:p>
    <w:p w14:paraId="7B3D475C" w14:textId="77777777" w:rsidR="00D26C36" w:rsidRDefault="00D26C36" w:rsidP="009D43BC">
      <w:pPr>
        <w:pStyle w:val="Checklistitem"/>
      </w:pPr>
      <w:r>
        <w:t>Use a thesaurus to replace over</w:t>
      </w:r>
      <w:r w:rsidR="005E2362">
        <w:t>used</w:t>
      </w:r>
      <w:r>
        <w:t xml:space="preserve"> words and find new ways to express your ideas.</w:t>
      </w:r>
    </w:p>
    <w:sectPr w:rsidR="00D26C36" w:rsidSect="00FB4144">
      <w:pgSz w:w="12240" w:h="15840" w:code="1"/>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ogan Mahler" w:date="2016-10-18T19:58:00Z" w:initials="LM">
    <w:p w14:paraId="5BD1D757" w14:textId="77777777" w:rsidR="003369A5" w:rsidRDefault="003369A5">
      <w:pPr>
        <w:pStyle w:val="CommentText"/>
      </w:pPr>
      <w:r>
        <w:rPr>
          <w:rStyle w:val="CommentReference"/>
        </w:rPr>
        <w:annotationRef/>
      </w:r>
      <w:r>
        <w:t xml:space="preserve">I wrote out a draft of the Conclusion because it’s the most important part. It’s crappy, but even if our substance is lacking, it’s forgotten in the wake of a rousing conclusion. </w:t>
      </w:r>
    </w:p>
    <w:p w14:paraId="1C3F12D4" w14:textId="77777777" w:rsidR="003369A5" w:rsidRDefault="003369A5">
      <w:pPr>
        <w:pStyle w:val="CommentText"/>
      </w:pPr>
    </w:p>
    <w:p w14:paraId="3AC209E9" w14:textId="77777777" w:rsidR="003369A5" w:rsidRDefault="003369A5">
      <w:pPr>
        <w:pStyle w:val="CommentText"/>
      </w:pPr>
      <w:r>
        <w:t xml:space="preserve">That being said, I can be very verbose. </w:t>
      </w:r>
      <w:r>
        <w:sym w:font="Wingdings" w:char="F04A"/>
      </w:r>
      <w:r>
        <w:t xml:space="preserve"> Please read through this as it would be delivered, extemporaneously. Make revisions as </w:t>
      </w:r>
      <w:r w:rsidR="00532339">
        <w:t>necessary to make it more affective, or delete it completely and rewrite it if you disagree.</w:t>
      </w:r>
    </w:p>
  </w:comment>
  <w:comment w:id="2" w:author="Rae Bouldin" w:date="2016-10-24T14:29:00Z" w:initials="RB">
    <w:p w14:paraId="410300A4" w14:textId="77777777" w:rsidR="00244363" w:rsidRDefault="00244363" w:rsidP="00244363">
      <w:pPr>
        <w:pStyle w:val="CommentText"/>
      </w:pPr>
      <w:r>
        <w:rPr>
          <w:rStyle w:val="CommentReference"/>
        </w:rPr>
        <w:annotationRef/>
      </w:r>
      <w:r>
        <w:t>I like this conclusion for the presentation. Remember that we also need to write this in an MLA format for the paper, though. So it’ll have to be made less informal for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209E9" w15:done="0"/>
  <w15:commentEx w15:paraId="410300A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AD282" w14:textId="77777777" w:rsidR="00E23F3C" w:rsidRDefault="00E23F3C" w:rsidP="009D43BC">
      <w:r>
        <w:separator/>
      </w:r>
    </w:p>
    <w:p w14:paraId="64AA971F" w14:textId="77777777" w:rsidR="00E23F3C" w:rsidRDefault="00E23F3C" w:rsidP="009D43BC"/>
  </w:endnote>
  <w:endnote w:type="continuationSeparator" w:id="0">
    <w:p w14:paraId="30C225D0" w14:textId="77777777" w:rsidR="00E23F3C" w:rsidRDefault="00E23F3C" w:rsidP="009D43BC">
      <w:r>
        <w:continuationSeparator/>
      </w:r>
    </w:p>
    <w:p w14:paraId="23316984" w14:textId="77777777" w:rsidR="00E23F3C" w:rsidRDefault="00E23F3C"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DC5C8" w14:textId="6A7C1AAA" w:rsidR="00FB4144" w:rsidRPr="00FB4144" w:rsidRDefault="00891D7E" w:rsidP="00FB4144">
    <w:pPr>
      <w:pStyle w:val="Footer"/>
    </w:pPr>
    <w:r>
      <w:fldChar w:fldCharType="begin"/>
    </w:r>
    <w:r w:rsidR="00AF4FCA">
      <w:instrText xml:space="preserve"> PAGE   \* MERGEFORMAT </w:instrText>
    </w:r>
    <w:r>
      <w:fldChar w:fldCharType="separate"/>
    </w:r>
    <w:r w:rsidR="00FA30E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1A5D5" w14:textId="77777777" w:rsidR="00E23F3C" w:rsidRDefault="00E23F3C" w:rsidP="009D43BC">
      <w:r>
        <w:separator/>
      </w:r>
    </w:p>
    <w:p w14:paraId="0A63AE47" w14:textId="77777777" w:rsidR="00E23F3C" w:rsidRDefault="00E23F3C" w:rsidP="009D43BC"/>
  </w:footnote>
  <w:footnote w:type="continuationSeparator" w:id="0">
    <w:p w14:paraId="7E461E6E" w14:textId="77777777" w:rsidR="00E23F3C" w:rsidRDefault="00E23F3C" w:rsidP="009D43BC">
      <w:r>
        <w:continuationSeparator/>
      </w:r>
    </w:p>
    <w:p w14:paraId="630A5533" w14:textId="77777777" w:rsidR="00E23F3C" w:rsidRDefault="00E23F3C" w:rsidP="009D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7545CAA"/>
    <w:lvl w:ilvl="0">
      <w:numFmt w:val="decimal"/>
      <w:pStyle w:val="Checklistitem"/>
      <w:lvlText w:val="*"/>
      <w:lvlJc w:val="left"/>
    </w:lvl>
  </w:abstractNum>
  <w:abstractNum w:abstractNumId="1" w15:restartNumberingAfterBreak="0">
    <w:nsid w:val="00CC36EB"/>
    <w:multiLevelType w:val="multilevel"/>
    <w:tmpl w:val="04D4ABDC"/>
    <w:lvl w:ilvl="0">
      <w:start w:val="1"/>
      <w:numFmt w:val="upperLetter"/>
      <w:pStyle w:val="Listlevel2"/>
      <w:lvlText w:val="%1."/>
      <w:lvlJc w:val="left"/>
      <w:pPr>
        <w:tabs>
          <w:tab w:val="num" w:pos="1080"/>
        </w:tabs>
        <w:ind w:left="720" w:firstLine="0"/>
      </w:pPr>
      <w:rPr>
        <w:rFonts w:hint="default"/>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 w15:restartNumberingAfterBreak="0">
    <w:nsid w:val="1DB140AE"/>
    <w:multiLevelType w:val="hybridMultilevel"/>
    <w:tmpl w:val="06900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17105"/>
    <w:multiLevelType w:val="multilevel"/>
    <w:tmpl w:val="9EA001D2"/>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700"/>
        </w:tabs>
        <w:ind w:left="2340"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4" w15:restartNumberingAfterBreak="0">
    <w:nsid w:val="7BB06994"/>
    <w:multiLevelType w:val="multilevel"/>
    <w:tmpl w:val="CD024696"/>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gan Mahler">
    <w15:presenceInfo w15:providerId="Windows Live" w15:userId="610423d2e7b9b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CF"/>
    <w:rsid w:val="0001234B"/>
    <w:rsid w:val="00046841"/>
    <w:rsid w:val="000B68E9"/>
    <w:rsid w:val="000C0014"/>
    <w:rsid w:val="000D21ED"/>
    <w:rsid w:val="000D7260"/>
    <w:rsid w:val="00244363"/>
    <w:rsid w:val="0031482F"/>
    <w:rsid w:val="003369A5"/>
    <w:rsid w:val="0034040C"/>
    <w:rsid w:val="003572A2"/>
    <w:rsid w:val="003970AC"/>
    <w:rsid w:val="0040275D"/>
    <w:rsid w:val="004F1E67"/>
    <w:rsid w:val="00523E2E"/>
    <w:rsid w:val="00532339"/>
    <w:rsid w:val="00537D7A"/>
    <w:rsid w:val="00537E14"/>
    <w:rsid w:val="00563B7E"/>
    <w:rsid w:val="005648DF"/>
    <w:rsid w:val="005E2362"/>
    <w:rsid w:val="005E38C6"/>
    <w:rsid w:val="005E447F"/>
    <w:rsid w:val="00620844"/>
    <w:rsid w:val="00631E5A"/>
    <w:rsid w:val="00651189"/>
    <w:rsid w:val="006948EB"/>
    <w:rsid w:val="00695446"/>
    <w:rsid w:val="0069599C"/>
    <w:rsid w:val="00696844"/>
    <w:rsid w:val="006A00E9"/>
    <w:rsid w:val="00753201"/>
    <w:rsid w:val="007D212E"/>
    <w:rsid w:val="007D29C4"/>
    <w:rsid w:val="007E7244"/>
    <w:rsid w:val="0084750E"/>
    <w:rsid w:val="00851F44"/>
    <w:rsid w:val="00891D7E"/>
    <w:rsid w:val="008E23FC"/>
    <w:rsid w:val="00966306"/>
    <w:rsid w:val="009D43BC"/>
    <w:rsid w:val="009E1E59"/>
    <w:rsid w:val="009F1AE1"/>
    <w:rsid w:val="00A05F16"/>
    <w:rsid w:val="00AF4FCA"/>
    <w:rsid w:val="00B16A95"/>
    <w:rsid w:val="00B74579"/>
    <w:rsid w:val="00B82881"/>
    <w:rsid w:val="00B913DF"/>
    <w:rsid w:val="00C54458"/>
    <w:rsid w:val="00CF27D3"/>
    <w:rsid w:val="00D071CF"/>
    <w:rsid w:val="00D10A22"/>
    <w:rsid w:val="00D26C36"/>
    <w:rsid w:val="00D61E6F"/>
    <w:rsid w:val="00D6584E"/>
    <w:rsid w:val="00DD4AFA"/>
    <w:rsid w:val="00E23F3C"/>
    <w:rsid w:val="00E44398"/>
    <w:rsid w:val="00E57277"/>
    <w:rsid w:val="00E70213"/>
    <w:rsid w:val="00E90966"/>
    <w:rsid w:val="00F11762"/>
    <w:rsid w:val="00F26356"/>
    <w:rsid w:val="00F6672D"/>
    <w:rsid w:val="00FA30E7"/>
    <w:rsid w:val="00FB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8C49A"/>
  <w15:docId w15:val="{1ECB928D-9DF0-4BCD-B81A-05548B96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Heading1">
    <w:name w:val="heading 1"/>
    <w:basedOn w:val="Normal"/>
    <w:next w:val="Normal"/>
    <w:qFormat/>
    <w:rsid w:val="00F6672D"/>
    <w:pPr>
      <w:keepNext/>
      <w:spacing w:after="240" w:line="240" w:lineRule="auto"/>
      <w:ind w:left="720" w:hanging="720"/>
      <w:jc w:val="center"/>
      <w:outlineLvl w:val="0"/>
    </w:pPr>
    <w:rPr>
      <w:b/>
      <w:caps/>
    </w:rPr>
  </w:style>
  <w:style w:type="paragraph" w:styleId="Heading2">
    <w:name w:val="heading 2"/>
    <w:basedOn w:val="Normal"/>
    <w:next w:val="Normal"/>
    <w:qFormat/>
    <w:rsid w:val="00F6672D"/>
    <w:pPr>
      <w:ind w:firstLine="0"/>
      <w:outlineLvl w:val="1"/>
    </w:pPr>
    <w:rPr>
      <w:rFonts w:asciiTheme="majorHAnsi" w:hAnsiTheme="majorHAnsi"/>
    </w:rPr>
  </w:style>
  <w:style w:type="paragraph" w:styleId="Heading3">
    <w:name w:val="heading 3"/>
    <w:basedOn w:val="Normal"/>
    <w:next w:val="Normal"/>
    <w:qFormat/>
    <w:rsid w:val="00CF27D3"/>
    <w:pPr>
      <w:spacing w:line="480" w:lineRule="atLeast"/>
      <w:jc w:val="center"/>
      <w:outlineLvl w:val="2"/>
    </w:pPr>
    <w:rPr>
      <w:b/>
    </w:rPr>
  </w:style>
  <w:style w:type="paragraph" w:styleId="Heading4">
    <w:name w:val="heading 4"/>
    <w:basedOn w:val="Normal"/>
    <w:next w:val="Normal"/>
    <w:semiHidden/>
    <w:unhideWhenUsed/>
    <w:rsid w:val="00F11762"/>
    <w:pPr>
      <w:spacing w:line="480" w:lineRule="atLeast"/>
      <w:outlineLvl w:val="3"/>
    </w:pPr>
    <w:rPr>
      <w:b/>
      <w:bCs/>
    </w:rPr>
  </w:style>
  <w:style w:type="paragraph" w:styleId="Heading5">
    <w:name w:val="heading 5"/>
    <w:basedOn w:val="Normal"/>
    <w:next w:val="Normal"/>
    <w:semiHidden/>
    <w:unhideWhenUsed/>
    <w:qFormat/>
    <w:rsid w:val="00F11762"/>
    <w:pPr>
      <w:spacing w:before="240" w:after="60"/>
      <w:outlineLvl w:val="4"/>
    </w:pPr>
    <w:rPr>
      <w:b/>
      <w:bCs/>
      <w:i/>
      <w:iCs/>
      <w:sz w:val="26"/>
      <w:szCs w:val="26"/>
    </w:rPr>
  </w:style>
  <w:style w:type="paragraph" w:styleId="Heading6">
    <w:name w:val="heading 6"/>
    <w:basedOn w:val="Normal"/>
    <w:next w:val="Normal"/>
    <w:semiHidden/>
    <w:unhideWhenUsed/>
    <w:qFormat/>
    <w:rsid w:val="00F11762"/>
    <w:pPr>
      <w:spacing w:before="240" w:after="60"/>
      <w:outlineLvl w:val="5"/>
    </w:pPr>
    <w:rPr>
      <w:b/>
      <w:bCs/>
      <w:sz w:val="22"/>
      <w:szCs w:val="22"/>
    </w:rPr>
  </w:style>
  <w:style w:type="paragraph" w:styleId="Heading7">
    <w:name w:val="heading 7"/>
    <w:basedOn w:val="Normal"/>
    <w:next w:val="Normal"/>
    <w:semiHidden/>
    <w:unhideWhenUsed/>
    <w:qFormat/>
    <w:rsid w:val="00F11762"/>
    <w:pPr>
      <w:spacing w:before="240" w:after="60"/>
      <w:outlineLvl w:val="6"/>
    </w:pPr>
  </w:style>
  <w:style w:type="paragraph" w:styleId="Heading8">
    <w:name w:val="heading 8"/>
    <w:basedOn w:val="Normal"/>
    <w:next w:val="Normal"/>
    <w:semiHidden/>
    <w:unhideWhenUsed/>
    <w:qFormat/>
    <w:rsid w:val="00F11762"/>
    <w:pPr>
      <w:spacing w:before="240" w:after="60"/>
      <w:outlineLvl w:val="7"/>
    </w:pPr>
    <w:rPr>
      <w:i/>
      <w:iCs/>
    </w:rPr>
  </w:style>
  <w:style w:type="paragraph" w:styleId="Heading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D10A22"/>
    <w:pPr>
      <w:numPr>
        <w:numId w:val="3"/>
      </w:numPr>
      <w:tabs>
        <w:tab w:val="clear" w:pos="10800"/>
        <w:tab w:val="left" w:pos="720"/>
        <w:tab w:val="left" w:pos="1080"/>
      </w:tabs>
    </w:pPr>
    <w:rPr>
      <w:szCs w:val="20"/>
    </w:rPr>
  </w:style>
  <w:style w:type="paragraph" w:customStyle="1" w:styleId="Listlevel3">
    <w:name w:val="List level 3"/>
    <w:basedOn w:val="Normal"/>
    <w:unhideWhenUsed/>
    <w:qFormat/>
    <w:rsid w:val="00F6672D"/>
    <w:pPr>
      <w:numPr>
        <w:numId w:val="29"/>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BalloonText">
    <w:name w:val="Balloon Text"/>
    <w:basedOn w:val="Normal"/>
    <w:semiHidden/>
    <w:rsid w:val="000B68E9"/>
    <w:rPr>
      <w:rFonts w:ascii="Tahoma" w:hAnsi="Tahoma" w:cs="Tahoma"/>
      <w:sz w:val="16"/>
      <w:szCs w:val="16"/>
    </w:rPr>
  </w:style>
  <w:style w:type="character" w:styleId="PageNumber">
    <w:name w:val="page number"/>
    <w:basedOn w:val="DefaultParagraphFont"/>
    <w:semiHidden/>
    <w:unhideWhenUsed/>
    <w:rsid w:val="00CF27D3"/>
  </w:style>
  <w:style w:type="paragraph" w:styleId="Subtitle">
    <w:name w:val="Subtitle"/>
    <w:basedOn w:val="Normal"/>
    <w:next w:val="Normal"/>
    <w:link w:val="SubtitleChar"/>
    <w:unhideWhenUsed/>
    <w:qFormat/>
    <w:rsid w:val="000D21ED"/>
    <w:pPr>
      <w:spacing w:after="120"/>
      <w:jc w:val="center"/>
    </w:pPr>
    <w:rPr>
      <w:rFonts w:asciiTheme="majorHAnsi" w:hAnsiTheme="majorHAnsi"/>
      <w:b/>
    </w:rPr>
  </w:style>
  <w:style w:type="character" w:customStyle="1" w:styleId="SubtitleChar">
    <w:name w:val="Subtitle Char"/>
    <w:basedOn w:val="DefaultParagraphFont"/>
    <w:link w:val="Subtitle"/>
    <w:rsid w:val="000D21ED"/>
    <w:rPr>
      <w:rFonts w:asciiTheme="majorHAnsi" w:hAnsiTheme="majorHAnsi"/>
      <w:b/>
      <w:sz w:val="24"/>
      <w:szCs w:val="24"/>
    </w:rPr>
  </w:style>
  <w:style w:type="character" w:styleId="PlaceholderText">
    <w:name w:val="Placeholder Text"/>
    <w:basedOn w:val="DefaultParagraphFont"/>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Header">
    <w:name w:val="header"/>
    <w:basedOn w:val="Normal"/>
    <w:link w:val="HeaderChar"/>
    <w:unhideWhenUsed/>
    <w:rsid w:val="004F1E67"/>
    <w:pPr>
      <w:tabs>
        <w:tab w:val="clear" w:pos="10800"/>
        <w:tab w:val="center" w:pos="4680"/>
        <w:tab w:val="right" w:pos="9360"/>
      </w:tabs>
      <w:spacing w:line="240" w:lineRule="auto"/>
      <w:ind w:firstLine="0"/>
    </w:pPr>
  </w:style>
  <w:style w:type="character" w:customStyle="1" w:styleId="HeaderChar">
    <w:name w:val="Header Char"/>
    <w:basedOn w:val="DefaultParagraphFont"/>
    <w:link w:val="Header"/>
    <w:rsid w:val="004F1E67"/>
    <w:rPr>
      <w:rFonts w:asciiTheme="minorHAnsi" w:hAnsiTheme="minorHAnsi"/>
      <w:snapToGrid w:val="0"/>
      <w:sz w:val="24"/>
      <w:szCs w:val="24"/>
    </w:rPr>
  </w:style>
  <w:style w:type="paragraph" w:styleId="Footer">
    <w:name w:val="footer"/>
    <w:basedOn w:val="Normal"/>
    <w:link w:val="FooterChar"/>
    <w:unhideWhenUsed/>
    <w:rsid w:val="004F1E67"/>
    <w:pPr>
      <w:tabs>
        <w:tab w:val="clear" w:pos="10800"/>
        <w:tab w:val="center" w:pos="4680"/>
        <w:tab w:val="right" w:pos="9360"/>
      </w:tabs>
      <w:spacing w:line="240" w:lineRule="auto"/>
      <w:jc w:val="center"/>
    </w:pPr>
  </w:style>
  <w:style w:type="character" w:customStyle="1" w:styleId="FooterChar">
    <w:name w:val="Footer Char"/>
    <w:basedOn w:val="DefaultParagraphFont"/>
    <w:link w:val="Footer"/>
    <w:rsid w:val="004F1E67"/>
    <w:rPr>
      <w:rFonts w:asciiTheme="minorHAnsi" w:hAnsiTheme="minorHAnsi"/>
      <w:snapToGrid w:val="0"/>
      <w:sz w:val="24"/>
      <w:szCs w:val="24"/>
    </w:rPr>
  </w:style>
  <w:style w:type="paragraph" w:styleId="ListParagraph">
    <w:name w:val="List Paragraph"/>
    <w:basedOn w:val="Normal"/>
    <w:uiPriority w:val="34"/>
    <w:unhideWhenUsed/>
    <w:qFormat/>
    <w:rsid w:val="00B16A95"/>
    <w:pPr>
      <w:ind w:left="720"/>
      <w:contextualSpacing/>
    </w:pPr>
  </w:style>
  <w:style w:type="paragraph" w:styleId="Revision">
    <w:name w:val="Revision"/>
    <w:hidden/>
    <w:uiPriority w:val="99"/>
    <w:semiHidden/>
    <w:rsid w:val="003369A5"/>
    <w:rPr>
      <w:rFonts w:asciiTheme="minorHAnsi" w:hAnsiTheme="minorHAnsi"/>
      <w:snapToGrid w:val="0"/>
      <w:sz w:val="24"/>
      <w:szCs w:val="24"/>
    </w:rPr>
  </w:style>
  <w:style w:type="character" w:styleId="CommentReference">
    <w:name w:val="annotation reference"/>
    <w:basedOn w:val="DefaultParagraphFont"/>
    <w:semiHidden/>
    <w:unhideWhenUsed/>
    <w:rsid w:val="003369A5"/>
    <w:rPr>
      <w:sz w:val="16"/>
      <w:szCs w:val="16"/>
    </w:rPr>
  </w:style>
  <w:style w:type="paragraph" w:styleId="CommentText">
    <w:name w:val="annotation text"/>
    <w:basedOn w:val="Normal"/>
    <w:link w:val="CommentTextChar"/>
    <w:semiHidden/>
    <w:unhideWhenUsed/>
    <w:rsid w:val="003369A5"/>
    <w:pPr>
      <w:spacing w:line="240" w:lineRule="auto"/>
    </w:pPr>
    <w:rPr>
      <w:sz w:val="20"/>
      <w:szCs w:val="20"/>
    </w:rPr>
  </w:style>
  <w:style w:type="character" w:customStyle="1" w:styleId="CommentTextChar">
    <w:name w:val="Comment Text Char"/>
    <w:basedOn w:val="DefaultParagraphFont"/>
    <w:link w:val="CommentText"/>
    <w:semiHidden/>
    <w:rsid w:val="003369A5"/>
    <w:rPr>
      <w:rFonts w:asciiTheme="minorHAnsi" w:hAnsiTheme="minorHAnsi"/>
      <w:snapToGrid w:val="0"/>
    </w:rPr>
  </w:style>
  <w:style w:type="paragraph" w:styleId="CommentSubject">
    <w:name w:val="annotation subject"/>
    <w:basedOn w:val="CommentText"/>
    <w:next w:val="CommentText"/>
    <w:link w:val="CommentSubjectChar"/>
    <w:semiHidden/>
    <w:unhideWhenUsed/>
    <w:rsid w:val="003369A5"/>
    <w:rPr>
      <w:b/>
      <w:bCs/>
    </w:rPr>
  </w:style>
  <w:style w:type="character" w:customStyle="1" w:styleId="CommentSubjectChar">
    <w:name w:val="Comment Subject Char"/>
    <w:basedOn w:val="CommentTextChar"/>
    <w:link w:val="CommentSubject"/>
    <w:semiHidden/>
    <w:rsid w:val="003369A5"/>
    <w:rPr>
      <w:rFonts w:asciiTheme="minorHAnsi" w:hAnsiTheme="minorHAnsi"/>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gan\AppData\Roaming\Microsoft\Templates\Outline%20for%20school%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2BE030BDB944E790467E1C7CCF1873"/>
        <w:category>
          <w:name w:val="General"/>
          <w:gallery w:val="placeholder"/>
        </w:category>
        <w:types>
          <w:type w:val="bbPlcHdr"/>
        </w:types>
        <w:behaviors>
          <w:behavior w:val="content"/>
        </w:behaviors>
        <w:guid w:val="{76DCE196-4540-4D3F-99CC-2304DD03CE5F}"/>
      </w:docPartPr>
      <w:docPartBody>
        <w:p w:rsidR="00817FDF" w:rsidRDefault="008879B2">
          <w:pPr>
            <w:pStyle w:val="FF2BE030BDB944E790467E1C7CCF1873"/>
          </w:pPr>
          <w:r>
            <w:t>[</w:t>
          </w:r>
          <w:bookmarkStart w:id="0" w:name="_GoBack"/>
          <w:bookmarkEnd w:id="0"/>
          <w:r>
            <w:t>T</w:t>
          </w:r>
          <w:r w:rsidRPr="00620844">
            <w:t>ITLE</w:t>
          </w:r>
          <w:r>
            <w:t>]</w:t>
          </w:r>
        </w:p>
      </w:docPartBody>
    </w:docPart>
    <w:docPart>
      <w:docPartPr>
        <w:name w:val="2FCBD54819374C69B30F2526FA495644"/>
        <w:category>
          <w:name w:val="General"/>
          <w:gallery w:val="placeholder"/>
        </w:category>
        <w:types>
          <w:type w:val="bbPlcHdr"/>
        </w:types>
        <w:behaviors>
          <w:behavior w:val="content"/>
        </w:behaviors>
        <w:guid w:val="{693B11D3-EF2C-4984-BFC9-622BF14F92A2}"/>
      </w:docPartPr>
      <w:docPartBody>
        <w:p w:rsidR="00817FDF" w:rsidRDefault="008879B2">
          <w:pPr>
            <w:pStyle w:val="2FCBD54819374C69B30F2526FA495644"/>
          </w:pPr>
          <w:r w:rsidRPr="00F6672D">
            <w:t>[Instructor]</w:t>
          </w:r>
        </w:p>
      </w:docPartBody>
    </w:docPart>
    <w:docPart>
      <w:docPartPr>
        <w:name w:val="40B9EC804C4D4F8E969C71AC683A0873"/>
        <w:category>
          <w:name w:val="General"/>
          <w:gallery w:val="placeholder"/>
        </w:category>
        <w:types>
          <w:type w:val="bbPlcHdr"/>
        </w:types>
        <w:behaviors>
          <w:behavior w:val="content"/>
        </w:behaviors>
        <w:guid w:val="{079B017A-5E06-4ACD-9EE0-138CA8409401}"/>
      </w:docPartPr>
      <w:docPartBody>
        <w:p w:rsidR="00817FDF" w:rsidRDefault="008879B2">
          <w:pPr>
            <w:pStyle w:val="40B9EC804C4D4F8E969C71AC683A0873"/>
          </w:pPr>
          <w:r w:rsidRPr="00F6672D">
            <w:t>[Class]</w:t>
          </w:r>
        </w:p>
      </w:docPartBody>
    </w:docPart>
    <w:docPart>
      <w:docPartPr>
        <w:name w:val="F6458FC26DFA434192E53167A337139B"/>
        <w:category>
          <w:name w:val="General"/>
          <w:gallery w:val="placeholder"/>
        </w:category>
        <w:types>
          <w:type w:val="bbPlcHdr"/>
        </w:types>
        <w:behaviors>
          <w:behavior w:val="content"/>
        </w:behaviors>
        <w:guid w:val="{19B03748-8580-4CCD-A3DF-D299237FCE73}"/>
      </w:docPartPr>
      <w:docPartBody>
        <w:p w:rsidR="00817FDF" w:rsidRDefault="008879B2">
          <w:pPr>
            <w:pStyle w:val="F6458FC26DFA434192E53167A337139B"/>
          </w:pPr>
          <w:r w:rsidRPr="009D43BC">
            <w:t>[Date]</w:t>
          </w:r>
        </w:p>
      </w:docPartBody>
    </w:docPart>
    <w:docPart>
      <w:docPartPr>
        <w:name w:val="DD5BC9DD743D4318806C8CB945B71A71"/>
        <w:category>
          <w:name w:val="General"/>
          <w:gallery w:val="placeholder"/>
        </w:category>
        <w:types>
          <w:type w:val="bbPlcHdr"/>
        </w:types>
        <w:behaviors>
          <w:behavior w:val="content"/>
        </w:behaviors>
        <w:guid w:val="{CFAAD0F9-C4DD-4BA6-845A-B1C1108B7299}"/>
      </w:docPartPr>
      <w:docPartBody>
        <w:p w:rsidR="00817FDF" w:rsidRDefault="008879B2">
          <w:pPr>
            <w:pStyle w:val="DD5BC9DD743D4318806C8CB945B71A71"/>
          </w:pPr>
          <w:r>
            <w:t>[The second sub-topic</w:t>
          </w:r>
          <w:r>
            <w:rPr>
              <w:rStyle w:val="PlaceholderText"/>
            </w:rPr>
            <w:t>]</w:t>
          </w:r>
        </w:p>
      </w:docPartBody>
    </w:docPart>
    <w:docPart>
      <w:docPartPr>
        <w:name w:val="A2FB4648B2C644BEA4D66A15AAF32ABD"/>
        <w:category>
          <w:name w:val="General"/>
          <w:gallery w:val="placeholder"/>
        </w:category>
        <w:types>
          <w:type w:val="bbPlcHdr"/>
        </w:types>
        <w:behaviors>
          <w:behavior w:val="content"/>
        </w:behaviors>
        <w:guid w:val="{66E51306-99CA-48BE-98E2-767D23FD22AB}"/>
      </w:docPartPr>
      <w:docPartBody>
        <w:p w:rsidR="00817FDF" w:rsidRDefault="008879B2">
          <w:pPr>
            <w:pStyle w:val="A2FB4648B2C644BEA4D66A15AAF32ABD"/>
          </w:pPr>
          <w:r>
            <w:t>[First supporting information for the sub-topic</w:t>
          </w:r>
          <w:r>
            <w:rPr>
              <w:rStyle w:val="PlaceholderText"/>
            </w:rPr>
            <w:t>]</w:t>
          </w:r>
        </w:p>
      </w:docPartBody>
    </w:docPart>
    <w:docPart>
      <w:docPartPr>
        <w:name w:val="BD9F28AB07944B2396F50CB8AF0FBB72"/>
        <w:category>
          <w:name w:val="General"/>
          <w:gallery w:val="placeholder"/>
        </w:category>
        <w:types>
          <w:type w:val="bbPlcHdr"/>
        </w:types>
        <w:behaviors>
          <w:behavior w:val="content"/>
        </w:behaviors>
        <w:guid w:val="{0854B42E-14CC-4D33-ABE1-59D6FFABAEBC}"/>
      </w:docPartPr>
      <w:docPartBody>
        <w:p w:rsidR="00817FDF" w:rsidRDefault="008879B2">
          <w:pPr>
            <w:pStyle w:val="BD9F28AB07944B2396F50CB8AF0FBB72"/>
          </w:pPr>
          <w:r>
            <w:t>[Detail of the information</w:t>
          </w:r>
          <w:r>
            <w:rPr>
              <w:rStyle w:val="PlaceholderText"/>
            </w:rPr>
            <w:t>]</w:t>
          </w:r>
        </w:p>
      </w:docPartBody>
    </w:docPart>
    <w:docPart>
      <w:docPartPr>
        <w:name w:val="7C05D00AF0D247FEBC0B002DA0E81537"/>
        <w:category>
          <w:name w:val="General"/>
          <w:gallery w:val="placeholder"/>
        </w:category>
        <w:types>
          <w:type w:val="bbPlcHdr"/>
        </w:types>
        <w:behaviors>
          <w:behavior w:val="content"/>
        </w:behaviors>
        <w:guid w:val="{0B7856D0-E93B-4C02-B609-886FF550F180}"/>
      </w:docPartPr>
      <w:docPartBody>
        <w:p w:rsidR="00817FDF" w:rsidRDefault="008879B2">
          <w:pPr>
            <w:pStyle w:val="7C05D00AF0D247FEBC0B002DA0E81537"/>
          </w:pPr>
          <w:r>
            <w:t>[Detail of the information</w:t>
          </w:r>
          <w:r>
            <w:rPr>
              <w:rStyle w:val="PlaceholderText"/>
            </w:rPr>
            <w:t>]</w:t>
          </w:r>
        </w:p>
      </w:docPartBody>
    </w:docPart>
    <w:docPart>
      <w:docPartPr>
        <w:name w:val="B5D432B4BF344F6982BF539DBD36300E"/>
        <w:category>
          <w:name w:val="General"/>
          <w:gallery w:val="placeholder"/>
        </w:category>
        <w:types>
          <w:type w:val="bbPlcHdr"/>
        </w:types>
        <w:behaviors>
          <w:behavior w:val="content"/>
        </w:behaviors>
        <w:guid w:val="{00511160-1877-47EB-B9E2-37085D893959}"/>
      </w:docPartPr>
      <w:docPartBody>
        <w:p w:rsidR="00817FDF" w:rsidRDefault="008879B2">
          <w:pPr>
            <w:pStyle w:val="B5D432B4BF344F6982BF539DBD36300E"/>
          </w:pPr>
          <w:r>
            <w:t>[Second supporting information for the sub-topic</w:t>
          </w:r>
          <w:r>
            <w:rPr>
              <w:rStyle w:val="PlaceholderText"/>
            </w:rPr>
            <w:t>]</w:t>
          </w:r>
        </w:p>
      </w:docPartBody>
    </w:docPart>
    <w:docPart>
      <w:docPartPr>
        <w:name w:val="D1F767386AF94C3AAA00B55FD4844842"/>
        <w:category>
          <w:name w:val="General"/>
          <w:gallery w:val="placeholder"/>
        </w:category>
        <w:types>
          <w:type w:val="bbPlcHdr"/>
        </w:types>
        <w:behaviors>
          <w:behavior w:val="content"/>
        </w:behaviors>
        <w:guid w:val="{803F4D5C-D386-408E-B202-E377E9093B51}"/>
      </w:docPartPr>
      <w:docPartBody>
        <w:p w:rsidR="00817FDF" w:rsidRDefault="008879B2">
          <w:pPr>
            <w:pStyle w:val="D1F767386AF94C3AAA00B55FD4844842"/>
          </w:pPr>
          <w:r>
            <w:t>[Detail of the information</w:t>
          </w:r>
          <w:r>
            <w:rPr>
              <w:rStyle w:val="PlaceholderText"/>
            </w:rPr>
            <w:t>]</w:t>
          </w:r>
        </w:p>
      </w:docPartBody>
    </w:docPart>
    <w:docPart>
      <w:docPartPr>
        <w:name w:val="EE98303575454D379FCE3905F9F7FDFD"/>
        <w:category>
          <w:name w:val="General"/>
          <w:gallery w:val="placeholder"/>
        </w:category>
        <w:types>
          <w:type w:val="bbPlcHdr"/>
        </w:types>
        <w:behaviors>
          <w:behavior w:val="content"/>
        </w:behaviors>
        <w:guid w:val="{D4EAC9B7-BC02-464A-A5C3-417A78AC51E6}"/>
      </w:docPartPr>
      <w:docPartBody>
        <w:p w:rsidR="00817FDF" w:rsidRDefault="008879B2">
          <w:pPr>
            <w:pStyle w:val="EE98303575454D379FCE3905F9F7FDFD"/>
          </w:pPr>
          <w:r>
            <w:t>[Detail of the information</w:t>
          </w:r>
          <w:r>
            <w:rPr>
              <w:rStyle w:val="PlaceholderText"/>
            </w:rPr>
            <w:t>]</w:t>
          </w:r>
        </w:p>
      </w:docPartBody>
    </w:docPart>
    <w:docPart>
      <w:docPartPr>
        <w:name w:val="C8601593188C4B6CA309F07703C34C46"/>
        <w:category>
          <w:name w:val="General"/>
          <w:gallery w:val="placeholder"/>
        </w:category>
        <w:types>
          <w:type w:val="bbPlcHdr"/>
        </w:types>
        <w:behaviors>
          <w:behavior w:val="content"/>
        </w:behaviors>
        <w:guid w:val="{1379EA5B-14AB-413C-B73B-226EDAC27933}"/>
      </w:docPartPr>
      <w:docPartBody>
        <w:p w:rsidR="00817FDF" w:rsidRDefault="008879B2">
          <w:pPr>
            <w:pStyle w:val="C8601593188C4B6CA309F07703C34C46"/>
          </w:pPr>
          <w:r>
            <w:t>[The third sub-topic</w:t>
          </w:r>
          <w:r>
            <w:rPr>
              <w:rStyle w:val="PlaceholderText"/>
            </w:rPr>
            <w:t>]</w:t>
          </w:r>
        </w:p>
      </w:docPartBody>
    </w:docPart>
    <w:docPart>
      <w:docPartPr>
        <w:name w:val="26B8C68A71A0465AA3A5A48980826FD6"/>
        <w:category>
          <w:name w:val="General"/>
          <w:gallery w:val="placeholder"/>
        </w:category>
        <w:types>
          <w:type w:val="bbPlcHdr"/>
        </w:types>
        <w:behaviors>
          <w:behavior w:val="content"/>
        </w:behaviors>
        <w:guid w:val="{8C285306-BE97-4A20-B942-787D546BB114}"/>
      </w:docPartPr>
      <w:docPartBody>
        <w:p w:rsidR="00817FDF" w:rsidRDefault="008879B2">
          <w:pPr>
            <w:pStyle w:val="26B8C68A71A0465AA3A5A48980826FD6"/>
          </w:pPr>
          <w:r w:rsidRPr="00F6672D">
            <w:t>[Your Name]</w:t>
          </w:r>
        </w:p>
      </w:docPartBody>
    </w:docPart>
    <w:docPart>
      <w:docPartPr>
        <w:name w:val="6F868CCC82AA4880A1EE8672ED8373FB"/>
        <w:category>
          <w:name w:val="General"/>
          <w:gallery w:val="placeholder"/>
        </w:category>
        <w:types>
          <w:type w:val="bbPlcHdr"/>
        </w:types>
        <w:behaviors>
          <w:behavior w:val="content"/>
        </w:behaviors>
        <w:guid w:val="{2454C5CB-3931-4111-A566-B4582CFD7230}"/>
      </w:docPartPr>
      <w:docPartBody>
        <w:p w:rsidR="00817FDF" w:rsidRDefault="008879B2">
          <w:pPr>
            <w:pStyle w:val="6F868CCC82AA4880A1EE8672ED8373FB"/>
          </w:pPr>
          <w:r w:rsidRPr="00F6672D">
            <w:t>[Instructor]</w:t>
          </w:r>
        </w:p>
      </w:docPartBody>
    </w:docPart>
    <w:docPart>
      <w:docPartPr>
        <w:name w:val="CA2F02778DCA47439A9E2FDC30D9119E"/>
        <w:category>
          <w:name w:val="General"/>
          <w:gallery w:val="placeholder"/>
        </w:category>
        <w:types>
          <w:type w:val="bbPlcHdr"/>
        </w:types>
        <w:behaviors>
          <w:behavior w:val="content"/>
        </w:behaviors>
        <w:guid w:val="{04589793-CFDD-4EC1-8CD9-12F56E00F455}"/>
      </w:docPartPr>
      <w:docPartBody>
        <w:p w:rsidR="00817FDF" w:rsidRDefault="008879B2">
          <w:pPr>
            <w:pStyle w:val="CA2F02778DCA47439A9E2FDC30D9119E"/>
          </w:pPr>
          <w:r w:rsidRPr="00F6672D">
            <w:t>[Class]</w:t>
          </w:r>
        </w:p>
      </w:docPartBody>
    </w:docPart>
    <w:docPart>
      <w:docPartPr>
        <w:name w:val="AD41F77C7AFC4B36A9C1DDCDA18E3AE2"/>
        <w:category>
          <w:name w:val="General"/>
          <w:gallery w:val="placeholder"/>
        </w:category>
        <w:types>
          <w:type w:val="bbPlcHdr"/>
        </w:types>
        <w:behaviors>
          <w:behavior w:val="content"/>
        </w:behaviors>
        <w:guid w:val="{433395E2-D3CC-4C26-B0C2-A5F23BAAC24D}"/>
      </w:docPartPr>
      <w:docPartBody>
        <w:p w:rsidR="00817FDF" w:rsidRDefault="008879B2">
          <w:pPr>
            <w:pStyle w:val="AD41F77C7AFC4B36A9C1DDCDA18E3AE2"/>
          </w:pPr>
          <w:r w:rsidRPr="009D43BC">
            <w:t>[Date]</w:t>
          </w:r>
        </w:p>
      </w:docPartBody>
    </w:docPart>
    <w:docPart>
      <w:docPartPr>
        <w:name w:val="00740E16641A4EE18C91017A5B7C0AEB"/>
        <w:category>
          <w:name w:val="General"/>
          <w:gallery w:val="placeholder"/>
        </w:category>
        <w:types>
          <w:type w:val="bbPlcHdr"/>
        </w:types>
        <w:behaviors>
          <w:behavior w:val="content"/>
        </w:behaviors>
        <w:guid w:val="{17336333-C7DF-4BCE-82AD-A8A2207D4E80}"/>
      </w:docPartPr>
      <w:docPartBody>
        <w:p w:rsidR="00817FDF" w:rsidRDefault="008879B2">
          <w:pPr>
            <w:pStyle w:val="00740E16641A4EE18C91017A5B7C0AEB"/>
          </w:pPr>
          <w:r>
            <w:t>[T</w:t>
          </w:r>
          <w:r w:rsidRPr="00620844">
            <w:t>ITLE</w:t>
          </w:r>
          <w:r>
            <w:t>]</w:t>
          </w:r>
        </w:p>
      </w:docPartBody>
    </w:docPart>
    <w:docPart>
      <w:docPartPr>
        <w:name w:val="F27B720BDD5145E99B09FC8E31CC3047"/>
        <w:category>
          <w:name w:val="General"/>
          <w:gallery w:val="placeholder"/>
        </w:category>
        <w:types>
          <w:type w:val="bbPlcHdr"/>
        </w:types>
        <w:behaviors>
          <w:behavior w:val="content"/>
        </w:behaviors>
        <w:guid w:val="{BB5C7FF5-472D-4EE4-9F70-31EFD0B3C40A}"/>
      </w:docPartPr>
      <w:docPartBody>
        <w:p w:rsidR="00817FDF" w:rsidRDefault="008879B2">
          <w:pPr>
            <w:pStyle w:val="F27B720BDD5145E99B09FC8E31CC3047"/>
          </w:pPr>
          <w:r>
            <w:t xml:space="preserve">Click here to type the body of your report. </w:t>
          </w:r>
          <w:r w:rsidRPr="004F1E67">
            <w:t>All paragraphs are indented and double-spaced.</w:t>
          </w:r>
        </w:p>
      </w:docPartBody>
    </w:docPart>
    <w:docPart>
      <w:docPartPr>
        <w:name w:val="D92722A4D0934A0CAFA376FAD8BF0553"/>
        <w:category>
          <w:name w:val="General"/>
          <w:gallery w:val="placeholder"/>
        </w:category>
        <w:types>
          <w:type w:val="bbPlcHdr"/>
        </w:types>
        <w:behaviors>
          <w:behavior w:val="content"/>
        </w:behaviors>
        <w:guid w:val="{FFA0EECF-9CB7-40A9-8475-7924884A89B3}"/>
      </w:docPartPr>
      <w:docPartBody>
        <w:p w:rsidR="00817FDF" w:rsidRDefault="008879B2">
          <w:pPr>
            <w:pStyle w:val="D92722A4D0934A0CAFA376FAD8BF0553"/>
          </w:pPr>
          <w:r w:rsidRPr="00FB4144">
            <w:rPr>
              <w:b/>
              <w:bCs/>
            </w:rPr>
            <w:t>Citation.</w:t>
          </w:r>
        </w:p>
      </w:docPartBody>
    </w:docPart>
    <w:docPart>
      <w:docPartPr>
        <w:name w:val="228D79796FB6489996F689DC0C39D788"/>
        <w:category>
          <w:name w:val="General"/>
          <w:gallery w:val="placeholder"/>
        </w:category>
        <w:types>
          <w:type w:val="bbPlcHdr"/>
        </w:types>
        <w:behaviors>
          <w:behavior w:val="content"/>
        </w:behaviors>
        <w:guid w:val="{B7232B91-9745-4A90-B3D4-6A62264B709B}"/>
      </w:docPartPr>
      <w:docPartBody>
        <w:p w:rsidR="00817FDF" w:rsidRDefault="008879B2">
          <w:pPr>
            <w:pStyle w:val="228D79796FB6489996F689DC0C39D788"/>
          </w:pPr>
          <w:r w:rsidRPr="00FB4144">
            <w:t>The text begins at the left margin of the paper. Lines are double-spaced. When the entry is longer than one line, the second line is automatically indented.</w:t>
          </w:r>
        </w:p>
      </w:docPartBody>
    </w:docPart>
    <w:docPart>
      <w:docPartPr>
        <w:name w:val="45A680B343BC481386351E217CF4CB49"/>
        <w:category>
          <w:name w:val="General"/>
          <w:gallery w:val="placeholder"/>
        </w:category>
        <w:types>
          <w:type w:val="bbPlcHdr"/>
        </w:types>
        <w:behaviors>
          <w:behavior w:val="content"/>
        </w:behaviors>
        <w:guid w:val="{BB017FEB-9106-4605-A21A-B29F29E254F4}"/>
      </w:docPartPr>
      <w:docPartBody>
        <w:p w:rsidR="00817FDF" w:rsidRDefault="008879B2">
          <w:pPr>
            <w:pStyle w:val="45A680B343BC481386351E217CF4CB49"/>
          </w:pPr>
          <w:r w:rsidRPr="00FB4144">
            <w:rPr>
              <w:b/>
              <w:bCs/>
            </w:rPr>
            <w:t>Citation.</w:t>
          </w:r>
        </w:p>
      </w:docPartBody>
    </w:docPart>
    <w:docPart>
      <w:docPartPr>
        <w:name w:val="A620338DC9BC4197B04CCC6C2D1AFEE9"/>
        <w:category>
          <w:name w:val="General"/>
          <w:gallery w:val="placeholder"/>
        </w:category>
        <w:types>
          <w:type w:val="bbPlcHdr"/>
        </w:types>
        <w:behaviors>
          <w:behavior w:val="content"/>
        </w:behaviors>
        <w:guid w:val="{125BC675-8819-48CF-BEC8-E28562A43BCE}"/>
      </w:docPartPr>
      <w:docPartBody>
        <w:p w:rsidR="00817FDF" w:rsidRDefault="008879B2">
          <w:pPr>
            <w:pStyle w:val="A620338DC9BC4197B04CCC6C2D1AFEE9"/>
          </w:pPr>
          <w:r w:rsidRPr="00FB4144">
            <w:t>The text begins at the left margin of the paper. Lines are double-spaced. When the entry is longer than one line, the second line is automatically indented.</w:t>
          </w:r>
        </w:p>
      </w:docPartBody>
    </w:docPart>
    <w:docPart>
      <w:docPartPr>
        <w:name w:val="F7541EA099CE495885E1CBAB2AC5114C"/>
        <w:category>
          <w:name w:val="General"/>
          <w:gallery w:val="placeholder"/>
        </w:category>
        <w:types>
          <w:type w:val="bbPlcHdr"/>
        </w:types>
        <w:behaviors>
          <w:behavior w:val="content"/>
        </w:behaviors>
        <w:guid w:val="{A2313D5C-19DC-426D-9503-98549B757C8D}"/>
      </w:docPartPr>
      <w:docPartBody>
        <w:p w:rsidR="00817FDF" w:rsidRDefault="008879B2">
          <w:pPr>
            <w:pStyle w:val="F7541EA099CE495885E1CBAB2AC5114C"/>
          </w:pPr>
          <w:r w:rsidRPr="00FB4144">
            <w:rPr>
              <w:b/>
              <w:bCs/>
            </w:rPr>
            <w:t>Citation.</w:t>
          </w:r>
        </w:p>
      </w:docPartBody>
    </w:docPart>
    <w:docPart>
      <w:docPartPr>
        <w:name w:val="8536BCD3DD0E481480150BE2DEDBF903"/>
        <w:category>
          <w:name w:val="General"/>
          <w:gallery w:val="placeholder"/>
        </w:category>
        <w:types>
          <w:type w:val="bbPlcHdr"/>
        </w:types>
        <w:behaviors>
          <w:behavior w:val="content"/>
        </w:behaviors>
        <w:guid w:val="{92DDE6C9-8F0C-4BB5-9719-B695C0B274F4}"/>
      </w:docPartPr>
      <w:docPartBody>
        <w:p w:rsidR="00817FDF" w:rsidRDefault="008879B2">
          <w:pPr>
            <w:pStyle w:val="8536BCD3DD0E481480150BE2DEDBF903"/>
          </w:pPr>
          <w:r w:rsidRPr="00FB4144">
            <w:t>The text begins at the left margin of the paper. Lines are double-spaced. When the entry is longer than one line, the second line is automatically indented.</w:t>
          </w:r>
        </w:p>
      </w:docPartBody>
    </w:docPart>
    <w:docPart>
      <w:docPartPr>
        <w:name w:val="2809AC1EEA8E4C7DBD3A73DE7306F204"/>
        <w:category>
          <w:name w:val="General"/>
          <w:gallery w:val="placeholder"/>
        </w:category>
        <w:types>
          <w:type w:val="bbPlcHdr"/>
        </w:types>
        <w:behaviors>
          <w:behavior w:val="content"/>
        </w:behaviors>
        <w:guid w:val="{387A7160-1B22-4227-A01E-C34817DB5FE9}"/>
      </w:docPartPr>
      <w:docPartBody>
        <w:p w:rsidR="00817FDF" w:rsidRDefault="00A4505E" w:rsidP="00A4505E">
          <w:pPr>
            <w:pStyle w:val="2809AC1EEA8E4C7DBD3A73DE7306F204"/>
          </w:pPr>
          <w:r>
            <w:t>[Second supporting information for the sub-topic</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4505E"/>
    <w:rsid w:val="001010E4"/>
    <w:rsid w:val="00516AB6"/>
    <w:rsid w:val="00817FDF"/>
    <w:rsid w:val="008879B2"/>
    <w:rsid w:val="009D5E43"/>
    <w:rsid w:val="00A4505E"/>
    <w:rsid w:val="00B5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2BE030BDB944E790467E1C7CCF1873">
    <w:name w:val="FF2BE030BDB944E790467E1C7CCF1873"/>
    <w:rsid w:val="00817FDF"/>
  </w:style>
  <w:style w:type="paragraph" w:customStyle="1" w:styleId="6328F12FF1584AD0ADDD6F8CE9D6C69D">
    <w:name w:val="6328F12FF1584AD0ADDD6F8CE9D6C69D"/>
    <w:rsid w:val="00817FDF"/>
  </w:style>
  <w:style w:type="paragraph" w:customStyle="1" w:styleId="2FCBD54819374C69B30F2526FA495644">
    <w:name w:val="2FCBD54819374C69B30F2526FA495644"/>
    <w:rsid w:val="00817FDF"/>
  </w:style>
  <w:style w:type="paragraph" w:customStyle="1" w:styleId="40B9EC804C4D4F8E969C71AC683A0873">
    <w:name w:val="40B9EC804C4D4F8E969C71AC683A0873"/>
    <w:rsid w:val="00817FDF"/>
  </w:style>
  <w:style w:type="paragraph" w:customStyle="1" w:styleId="F6458FC26DFA434192E53167A337139B">
    <w:name w:val="F6458FC26DFA434192E53167A337139B"/>
    <w:rsid w:val="00817FDF"/>
  </w:style>
  <w:style w:type="character" w:styleId="PlaceholderText">
    <w:name w:val="Placeholder Text"/>
    <w:basedOn w:val="DefaultParagraphFont"/>
    <w:uiPriority w:val="99"/>
    <w:semiHidden/>
    <w:rsid w:val="00A4505E"/>
    <w:rPr>
      <w:color w:val="808080"/>
    </w:rPr>
  </w:style>
  <w:style w:type="paragraph" w:customStyle="1" w:styleId="B4EBF4D65D874DC9865B4CF3F80F40E4">
    <w:name w:val="B4EBF4D65D874DC9865B4CF3F80F40E4"/>
    <w:rsid w:val="00817FDF"/>
  </w:style>
  <w:style w:type="paragraph" w:customStyle="1" w:styleId="B96862639A9547BFB1A6EB438147250D">
    <w:name w:val="B96862639A9547BFB1A6EB438147250D"/>
    <w:rsid w:val="00817FDF"/>
  </w:style>
  <w:style w:type="paragraph" w:customStyle="1" w:styleId="F87F241E3853474A96E6E823AB9DF44D">
    <w:name w:val="F87F241E3853474A96E6E823AB9DF44D"/>
    <w:rsid w:val="00817FDF"/>
  </w:style>
  <w:style w:type="paragraph" w:customStyle="1" w:styleId="21DD7BF1B9E545A9B6E62A416E8A5E65">
    <w:name w:val="21DD7BF1B9E545A9B6E62A416E8A5E65"/>
    <w:rsid w:val="00817FDF"/>
  </w:style>
  <w:style w:type="paragraph" w:customStyle="1" w:styleId="77563482B9BD4E519F78B79F59FF92B7">
    <w:name w:val="77563482B9BD4E519F78B79F59FF92B7"/>
    <w:rsid w:val="00817FDF"/>
  </w:style>
  <w:style w:type="paragraph" w:customStyle="1" w:styleId="A747480D8CFE412696D48D779C5F1626">
    <w:name w:val="A747480D8CFE412696D48D779C5F1626"/>
    <w:rsid w:val="00817FDF"/>
  </w:style>
  <w:style w:type="paragraph" w:customStyle="1" w:styleId="0895269B8F344E56BCA07A9036C1D1F5">
    <w:name w:val="0895269B8F344E56BCA07A9036C1D1F5"/>
    <w:rsid w:val="00817FDF"/>
  </w:style>
  <w:style w:type="paragraph" w:customStyle="1" w:styleId="DD5BC9DD743D4318806C8CB945B71A71">
    <w:name w:val="DD5BC9DD743D4318806C8CB945B71A71"/>
    <w:rsid w:val="00817FDF"/>
  </w:style>
  <w:style w:type="paragraph" w:customStyle="1" w:styleId="A2FB4648B2C644BEA4D66A15AAF32ABD">
    <w:name w:val="A2FB4648B2C644BEA4D66A15AAF32ABD"/>
    <w:rsid w:val="00817FDF"/>
  </w:style>
  <w:style w:type="paragraph" w:customStyle="1" w:styleId="BD9F28AB07944B2396F50CB8AF0FBB72">
    <w:name w:val="BD9F28AB07944B2396F50CB8AF0FBB72"/>
    <w:rsid w:val="00817FDF"/>
  </w:style>
  <w:style w:type="paragraph" w:customStyle="1" w:styleId="7C05D00AF0D247FEBC0B002DA0E81537">
    <w:name w:val="7C05D00AF0D247FEBC0B002DA0E81537"/>
    <w:rsid w:val="00817FDF"/>
  </w:style>
  <w:style w:type="paragraph" w:customStyle="1" w:styleId="B5D432B4BF344F6982BF539DBD36300E">
    <w:name w:val="B5D432B4BF344F6982BF539DBD36300E"/>
    <w:rsid w:val="00817FDF"/>
  </w:style>
  <w:style w:type="paragraph" w:customStyle="1" w:styleId="D1F767386AF94C3AAA00B55FD4844842">
    <w:name w:val="D1F767386AF94C3AAA00B55FD4844842"/>
    <w:rsid w:val="00817FDF"/>
  </w:style>
  <w:style w:type="paragraph" w:customStyle="1" w:styleId="EE98303575454D379FCE3905F9F7FDFD">
    <w:name w:val="EE98303575454D379FCE3905F9F7FDFD"/>
    <w:rsid w:val="00817FDF"/>
  </w:style>
  <w:style w:type="paragraph" w:customStyle="1" w:styleId="C8601593188C4B6CA309F07703C34C46">
    <w:name w:val="C8601593188C4B6CA309F07703C34C46"/>
    <w:rsid w:val="00817FDF"/>
  </w:style>
  <w:style w:type="paragraph" w:customStyle="1" w:styleId="B21D450B02E64D838BC3D42EB2B46F45">
    <w:name w:val="B21D450B02E64D838BC3D42EB2B46F45"/>
    <w:rsid w:val="00817FDF"/>
  </w:style>
  <w:style w:type="paragraph" w:customStyle="1" w:styleId="07B91193C1CE457BA63FED30AE952454">
    <w:name w:val="07B91193C1CE457BA63FED30AE952454"/>
    <w:rsid w:val="00817FDF"/>
  </w:style>
  <w:style w:type="paragraph" w:customStyle="1" w:styleId="03B7583F8D69442F8E9B3CC3DD22753C">
    <w:name w:val="03B7583F8D69442F8E9B3CC3DD22753C"/>
    <w:rsid w:val="00817FDF"/>
  </w:style>
  <w:style w:type="paragraph" w:customStyle="1" w:styleId="F0498D14863F481BAA07989D20377BC2">
    <w:name w:val="F0498D14863F481BAA07989D20377BC2"/>
    <w:rsid w:val="00817FDF"/>
  </w:style>
  <w:style w:type="paragraph" w:customStyle="1" w:styleId="BB722E92B1EF4EAF832E26B14428BF5D">
    <w:name w:val="BB722E92B1EF4EAF832E26B14428BF5D"/>
    <w:rsid w:val="00817FDF"/>
  </w:style>
  <w:style w:type="paragraph" w:customStyle="1" w:styleId="2C33E45B4F3B47D0B542AAEB80892D9E">
    <w:name w:val="2C33E45B4F3B47D0B542AAEB80892D9E"/>
    <w:rsid w:val="00817FDF"/>
  </w:style>
  <w:style w:type="paragraph" w:customStyle="1" w:styleId="26B8C68A71A0465AA3A5A48980826FD6">
    <w:name w:val="26B8C68A71A0465AA3A5A48980826FD6"/>
    <w:rsid w:val="00817FDF"/>
  </w:style>
  <w:style w:type="paragraph" w:customStyle="1" w:styleId="6F868CCC82AA4880A1EE8672ED8373FB">
    <w:name w:val="6F868CCC82AA4880A1EE8672ED8373FB"/>
    <w:rsid w:val="00817FDF"/>
  </w:style>
  <w:style w:type="paragraph" w:customStyle="1" w:styleId="CA2F02778DCA47439A9E2FDC30D9119E">
    <w:name w:val="CA2F02778DCA47439A9E2FDC30D9119E"/>
    <w:rsid w:val="00817FDF"/>
  </w:style>
  <w:style w:type="paragraph" w:customStyle="1" w:styleId="AD41F77C7AFC4B36A9C1DDCDA18E3AE2">
    <w:name w:val="AD41F77C7AFC4B36A9C1DDCDA18E3AE2"/>
    <w:rsid w:val="00817FDF"/>
  </w:style>
  <w:style w:type="paragraph" w:customStyle="1" w:styleId="00740E16641A4EE18C91017A5B7C0AEB">
    <w:name w:val="00740E16641A4EE18C91017A5B7C0AEB"/>
    <w:rsid w:val="00817FDF"/>
  </w:style>
  <w:style w:type="paragraph" w:customStyle="1" w:styleId="F27B720BDD5145E99B09FC8E31CC3047">
    <w:name w:val="F27B720BDD5145E99B09FC8E31CC3047"/>
    <w:rsid w:val="00817FDF"/>
  </w:style>
  <w:style w:type="paragraph" w:customStyle="1" w:styleId="D92722A4D0934A0CAFA376FAD8BF0553">
    <w:name w:val="D92722A4D0934A0CAFA376FAD8BF0553"/>
    <w:rsid w:val="00817FDF"/>
  </w:style>
  <w:style w:type="paragraph" w:customStyle="1" w:styleId="228D79796FB6489996F689DC0C39D788">
    <w:name w:val="228D79796FB6489996F689DC0C39D788"/>
    <w:rsid w:val="00817FDF"/>
  </w:style>
  <w:style w:type="paragraph" w:customStyle="1" w:styleId="45A680B343BC481386351E217CF4CB49">
    <w:name w:val="45A680B343BC481386351E217CF4CB49"/>
    <w:rsid w:val="00817FDF"/>
  </w:style>
  <w:style w:type="paragraph" w:customStyle="1" w:styleId="A620338DC9BC4197B04CCC6C2D1AFEE9">
    <w:name w:val="A620338DC9BC4197B04CCC6C2D1AFEE9"/>
    <w:rsid w:val="00817FDF"/>
  </w:style>
  <w:style w:type="paragraph" w:customStyle="1" w:styleId="F7541EA099CE495885E1CBAB2AC5114C">
    <w:name w:val="F7541EA099CE495885E1CBAB2AC5114C"/>
    <w:rsid w:val="00817FDF"/>
  </w:style>
  <w:style w:type="paragraph" w:customStyle="1" w:styleId="8536BCD3DD0E481480150BE2DEDBF903">
    <w:name w:val="8536BCD3DD0E481480150BE2DEDBF903"/>
    <w:rsid w:val="00817FDF"/>
  </w:style>
  <w:style w:type="paragraph" w:customStyle="1" w:styleId="8D524B670E0A4FB191E56ECC27EB58DA">
    <w:name w:val="8D524B670E0A4FB191E56ECC27EB58DA"/>
    <w:rsid w:val="00A4505E"/>
  </w:style>
  <w:style w:type="paragraph" w:customStyle="1" w:styleId="02CCE7F03C824808B5B5235C5AFD72DF">
    <w:name w:val="02CCE7F03C824808B5B5235C5AFD72DF"/>
    <w:rsid w:val="00A4505E"/>
  </w:style>
  <w:style w:type="paragraph" w:customStyle="1" w:styleId="96E5897C60AB461DB29D358A1AB3AFBB">
    <w:name w:val="96E5897C60AB461DB29D358A1AB3AFBB"/>
    <w:rsid w:val="00A4505E"/>
  </w:style>
  <w:style w:type="paragraph" w:customStyle="1" w:styleId="2809AC1EEA8E4C7DBD3A73DE7306F204">
    <w:name w:val="2809AC1EEA8E4C7DBD3A73DE7306F204"/>
    <w:rsid w:val="00A4505E"/>
  </w:style>
  <w:style w:type="paragraph" w:customStyle="1" w:styleId="862ABCDA75F44DE9B1BA17909AB474D4">
    <w:name w:val="862ABCDA75F44DE9B1BA17909AB474D4"/>
    <w:rsid w:val="00A4505E"/>
  </w:style>
  <w:style w:type="paragraph" w:customStyle="1" w:styleId="A074F405CDD441078A606A060095C6D9">
    <w:name w:val="A074F405CDD441078A606A060095C6D9"/>
    <w:rsid w:val="00A45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24 October 2016</CompanyPhone>
  <CompanyFax>EGR120</CompanyFax>
  <CompanyEmail>Instructor: John Scalea</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3.xml><?xml version="1.0" encoding="utf-8"?>
<ds:datastoreItem xmlns:ds="http://schemas.openxmlformats.org/officeDocument/2006/customXml" ds:itemID="{CF7EB1EB-194A-4FD3-BD55-EC8E2C114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for school report</Template>
  <TotalTime>0</TotalTime>
  <Pages>13</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Outline for school report</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Logan Mahler</dc:creator>
  <cp:keywords/>
  <cp:lastModifiedBy>Megan</cp:lastModifiedBy>
  <cp:revision>2</cp:revision>
  <dcterms:created xsi:type="dcterms:W3CDTF">2016-10-27T16:28:00Z</dcterms:created>
  <dcterms:modified xsi:type="dcterms:W3CDTF">2016-10-27T16:28:00Z</dcterms:modified>
  <cp:category>How 3D Printers Work</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ies>
</file>